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B41F" w14:textId="07269FC0" w:rsidR="005D7071" w:rsidRDefault="005D7071" w:rsidP="005D7071">
      <w:pPr>
        <w:pStyle w:val="ListParagraph"/>
        <w:tabs>
          <w:tab w:val="left" w:pos="720"/>
          <w:tab w:val="left" w:pos="1440"/>
          <w:tab w:val="right" w:pos="10800"/>
        </w:tabs>
        <w:spacing w:line="240" w:lineRule="auto"/>
        <w:rPr>
          <w:rFonts w:asciiTheme="minorHAnsi" w:hAnsiTheme="minorHAnsi"/>
          <w:b/>
          <w:noProof/>
          <w:color w:val="000000" w:themeColor="text1"/>
        </w:rPr>
      </w:pPr>
      <w:r>
        <w:rPr>
          <w:rFonts w:asciiTheme="majorHAnsi" w:hAnsiTheme="majorHAnsi"/>
          <w:b/>
          <w:noProof/>
          <w:sz w:val="28"/>
          <w:szCs w:val="28"/>
        </w:rPr>
        <w:drawing>
          <wp:anchor distT="0" distB="0" distL="114300" distR="114300" simplePos="0" relativeHeight="251663360" behindDoc="0" locked="0" layoutInCell="1" allowOverlap="1" wp14:anchorId="0EC2E9B7" wp14:editId="473BD153">
            <wp:simplePos x="0" y="0"/>
            <wp:positionH relativeFrom="column">
              <wp:posOffset>4876800</wp:posOffset>
            </wp:positionH>
            <wp:positionV relativeFrom="paragraph">
              <wp:posOffset>-95250</wp:posOffset>
            </wp:positionV>
            <wp:extent cx="1700242" cy="1645920"/>
            <wp:effectExtent l="19050" t="19050" r="1460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61" b="9623"/>
                    <a:stretch/>
                  </pic:blipFill>
                  <pic:spPr bwMode="auto">
                    <a:xfrm>
                      <a:off x="0" y="0"/>
                      <a:ext cx="1700242" cy="1645920"/>
                    </a:xfrm>
                    <a:prstGeom prst="ellipse">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7F4" w:rsidRPr="00EF0FFA">
        <w:rPr>
          <w:rFonts w:ascii="Cambria" w:hAnsi="Cambria"/>
          <w:color w:val="000000" w:themeColor="text1"/>
          <w:sz w:val="80"/>
          <w:szCs w:val="80"/>
        </w:rPr>
        <w:t>Any</w:t>
      </w:r>
      <w:r w:rsidR="00160364" w:rsidRPr="00EF0FFA">
        <w:rPr>
          <w:rFonts w:ascii="Cambria" w:hAnsi="Cambria"/>
          <w:color w:val="000000" w:themeColor="text1"/>
          <w:sz w:val="80"/>
          <w:szCs w:val="80"/>
        </w:rPr>
        <w:t>a</w:t>
      </w:r>
      <w:r w:rsidR="00136FFB" w:rsidRPr="00EF0FFA">
        <w:rPr>
          <w:rFonts w:ascii="Cambria" w:hAnsi="Cambria"/>
          <w:color w:val="000000" w:themeColor="text1"/>
          <w:sz w:val="80"/>
          <w:szCs w:val="80"/>
        </w:rPr>
        <w:t xml:space="preserve"> </w:t>
      </w:r>
      <w:r w:rsidR="008A5BDB" w:rsidRPr="00EF0FFA">
        <w:rPr>
          <w:rFonts w:ascii="Cambria" w:hAnsi="Cambria"/>
          <w:color w:val="000000" w:themeColor="text1"/>
          <w:sz w:val="80"/>
          <w:szCs w:val="80"/>
        </w:rPr>
        <w:t>Nova Metcalfe</w:t>
      </w:r>
      <w:r w:rsidR="00E320EE" w:rsidRPr="00EF0FFA">
        <w:rPr>
          <w:rFonts w:asciiTheme="minorHAnsi" w:hAnsiTheme="minorHAnsi"/>
          <w:b/>
          <w:noProof/>
          <w:color w:val="000000" w:themeColor="text1"/>
        </w:rPr>
        <w:t xml:space="preserve"> </w:t>
      </w:r>
    </w:p>
    <w:p w14:paraId="1CE9A427" w14:textId="4834FE4A" w:rsidR="005D7071" w:rsidRDefault="009D0F34" w:rsidP="005D7071">
      <w:pPr>
        <w:pStyle w:val="ListParagraph"/>
        <w:tabs>
          <w:tab w:val="left" w:pos="720"/>
          <w:tab w:val="left" w:pos="1440"/>
          <w:tab w:val="right" w:pos="10800"/>
        </w:tabs>
        <w:spacing w:line="240" w:lineRule="auto"/>
        <w:rPr>
          <w:rFonts w:asciiTheme="majorHAnsi" w:hAnsiTheme="majorHAnsi"/>
          <w:b/>
          <w:i/>
          <w:color w:val="000000" w:themeColor="text1"/>
          <w:sz w:val="40"/>
        </w:rPr>
      </w:pPr>
      <w:r w:rsidRPr="006F2AC3">
        <w:rPr>
          <w:rFonts w:asciiTheme="majorHAnsi" w:hAnsiTheme="majorHAnsi"/>
          <w:b/>
          <w:i/>
          <w:color w:val="000000" w:themeColor="text1"/>
          <w:sz w:val="40"/>
        </w:rPr>
        <w:t>Ecologist</w:t>
      </w:r>
    </w:p>
    <w:p w14:paraId="42E410E7" w14:textId="7AFC04C9" w:rsidR="005D7071" w:rsidRDefault="00F2335C" w:rsidP="005D7071">
      <w:pPr>
        <w:pStyle w:val="ListParagraph"/>
        <w:tabs>
          <w:tab w:val="left" w:pos="720"/>
          <w:tab w:val="left" w:pos="1440"/>
          <w:tab w:val="right" w:pos="10800"/>
        </w:tabs>
        <w:spacing w:line="240" w:lineRule="auto"/>
        <w:rPr>
          <w:rFonts w:ascii="Times New Roman" w:hAnsi="Times New Roman"/>
          <w:sz w:val="24"/>
        </w:rPr>
      </w:pPr>
      <w:hyperlink r:id="rId9" w:history="1">
        <w:r w:rsidR="005D7071" w:rsidRPr="006D0A17">
          <w:rPr>
            <w:rStyle w:val="Hyperlink"/>
            <w:rFonts w:ascii="Times New Roman" w:hAnsi="Times New Roman"/>
            <w:sz w:val="24"/>
          </w:rPr>
          <w:t>ametcalfe@usgs.gov</w:t>
        </w:r>
      </w:hyperlink>
    </w:p>
    <w:p w14:paraId="244BF460" w14:textId="77777777"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Office</w:t>
      </w:r>
      <w:r w:rsidR="003F1F7D">
        <w:rPr>
          <w:rFonts w:ascii="Times New Roman" w:hAnsi="Times New Roman"/>
          <w:noProof/>
          <w:sz w:val="24"/>
        </w:rPr>
        <w:t>: (928) 556 7049</w:t>
      </w:r>
    </w:p>
    <w:p w14:paraId="5FD37F8F" w14:textId="40379D52"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Twitter: @anyanovaya</w:t>
      </w:r>
    </w:p>
    <w:p w14:paraId="24614BD4" w14:textId="2321B96E" w:rsidR="008A5BDB" w:rsidRPr="005D7071" w:rsidRDefault="009D0F34" w:rsidP="005D7071">
      <w:pPr>
        <w:pStyle w:val="ListParagraph"/>
        <w:tabs>
          <w:tab w:val="left" w:pos="720"/>
          <w:tab w:val="left" w:pos="1440"/>
          <w:tab w:val="right" w:pos="10800"/>
        </w:tabs>
        <w:spacing w:line="240" w:lineRule="auto"/>
        <w:rPr>
          <w:rFonts w:ascii="Cambria" w:hAnsi="Cambria"/>
          <w:color w:val="7030A0"/>
          <w:sz w:val="80"/>
          <w:szCs w:val="80"/>
        </w:rPr>
      </w:pPr>
      <w:r w:rsidRPr="006F2AC3">
        <w:rPr>
          <w:noProof/>
          <w:color w:val="7030A0"/>
        </w:rPr>
        <w:drawing>
          <wp:anchor distT="0" distB="0" distL="114300" distR="114300" simplePos="0" relativeHeight="251662336" behindDoc="0" locked="0" layoutInCell="1" allowOverlap="1" wp14:anchorId="2EE4774E" wp14:editId="0DC1AFE6">
            <wp:simplePos x="0" y="0"/>
            <wp:positionH relativeFrom="column">
              <wp:posOffset>0</wp:posOffset>
            </wp:positionH>
            <wp:positionV relativeFrom="paragraph">
              <wp:posOffset>155575</wp:posOffset>
            </wp:positionV>
            <wp:extent cx="6924675" cy="97155"/>
            <wp:effectExtent l="0" t="0" r="9525" b="0"/>
            <wp:wrapNone/>
            <wp:docPr id="9" name="Picture 9" descr="j011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1158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675" cy="97155"/>
                    </a:xfrm>
                    <a:prstGeom prst="rect">
                      <a:avLst/>
                    </a:prstGeom>
                    <a:noFill/>
                  </pic:spPr>
                </pic:pic>
              </a:graphicData>
            </a:graphic>
            <wp14:sizeRelH relativeFrom="margin">
              <wp14:pctWidth>0</wp14:pctWidth>
            </wp14:sizeRelH>
          </wp:anchor>
        </w:drawing>
      </w:r>
      <w:r w:rsidR="000D4E5A">
        <w:rPr>
          <w:rFonts w:ascii="Times New Roman" w:hAnsi="Times New Roman"/>
          <w:noProof/>
          <w:sz w:val="24"/>
        </w:rPr>
        <w:t>2255 N Gemini Dr,</w:t>
      </w:r>
      <w:r w:rsidR="008A5BDB" w:rsidRPr="00C668B2">
        <w:rPr>
          <w:rFonts w:ascii="Times New Roman" w:hAnsi="Times New Roman"/>
          <w:noProof/>
          <w:sz w:val="24"/>
        </w:rPr>
        <w:t xml:space="preserve"> </w:t>
      </w:r>
      <w:r w:rsidR="00B01C51" w:rsidRPr="00C668B2">
        <w:rPr>
          <w:rFonts w:ascii="Times New Roman" w:hAnsi="Times New Roman"/>
          <w:noProof/>
          <w:sz w:val="24"/>
        </w:rPr>
        <w:t>Flagstaff, AZ</w:t>
      </w:r>
      <w:r w:rsidR="008A5BDB" w:rsidRPr="00C668B2">
        <w:rPr>
          <w:rFonts w:ascii="Times New Roman" w:hAnsi="Times New Roman"/>
          <w:noProof/>
          <w:sz w:val="24"/>
        </w:rPr>
        <w:t xml:space="preserve"> 8600</w:t>
      </w:r>
      <w:r w:rsidR="000D4E5A">
        <w:rPr>
          <w:rFonts w:ascii="Times New Roman" w:hAnsi="Times New Roman"/>
          <w:noProof/>
          <w:sz w:val="24"/>
        </w:rPr>
        <w:t>1</w:t>
      </w:r>
    </w:p>
    <w:p w14:paraId="43A6BFA9" w14:textId="72F07BF3" w:rsidR="00C668B2" w:rsidRPr="00C668B2" w:rsidRDefault="00C668B2" w:rsidP="00067C87">
      <w:pPr>
        <w:pStyle w:val="ListParagraph"/>
        <w:tabs>
          <w:tab w:val="left" w:pos="720"/>
          <w:tab w:val="left" w:pos="1440"/>
          <w:tab w:val="right" w:pos="10800"/>
        </w:tabs>
        <w:spacing w:line="240" w:lineRule="auto"/>
        <w:ind w:left="0"/>
        <w:rPr>
          <w:rFonts w:asciiTheme="majorHAnsi" w:hAnsiTheme="majorHAnsi"/>
          <w:b/>
          <w:sz w:val="14"/>
          <w:szCs w:val="28"/>
        </w:rPr>
      </w:pPr>
    </w:p>
    <w:p w14:paraId="5A2FBAE2" w14:textId="551AFB46" w:rsidR="00861953" w:rsidRPr="00E922A0" w:rsidRDefault="00283F36"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sidRPr="00C668B2">
        <w:rPr>
          <w:rFonts w:asciiTheme="majorHAnsi" w:hAnsiTheme="majorHAnsi"/>
          <w:b/>
          <w:sz w:val="28"/>
          <w:szCs w:val="28"/>
        </w:rPr>
        <w:t>Education</w:t>
      </w:r>
      <w:r w:rsidRPr="00E922A0">
        <w:rPr>
          <w:rFonts w:asciiTheme="majorHAnsi" w:hAnsiTheme="majorHAnsi"/>
          <w:b/>
          <w:sz w:val="28"/>
          <w:szCs w:val="28"/>
        </w:rPr>
        <w:t xml:space="preserve">: </w:t>
      </w:r>
    </w:p>
    <w:p w14:paraId="7421674F" w14:textId="77777777" w:rsidR="00D31D15" w:rsidRDefault="00E922A0"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r w:rsidR="00D31D15">
        <w:rPr>
          <w:rFonts w:asciiTheme="minorHAnsi" w:hAnsiTheme="minorHAnsi"/>
          <w:b/>
        </w:rPr>
        <w:t>Northern Arizona University</w:t>
      </w:r>
      <w:r w:rsidR="00067C87">
        <w:rPr>
          <w:rFonts w:asciiTheme="minorHAnsi" w:hAnsiTheme="minorHAnsi"/>
          <w:b/>
        </w:rPr>
        <w:tab/>
        <w:t>Flagstaff, AZ</w:t>
      </w:r>
    </w:p>
    <w:p w14:paraId="40854187" w14:textId="77777777" w:rsidR="00CC0BA1" w:rsidRPr="00D31D15" w:rsidRDefault="003F1F7D" w:rsidP="00067C87">
      <w:pPr>
        <w:tabs>
          <w:tab w:val="left" w:pos="720"/>
          <w:tab w:val="left" w:pos="1440"/>
          <w:tab w:val="right" w:pos="10800"/>
        </w:tabs>
        <w:spacing w:after="0" w:line="240" w:lineRule="auto"/>
        <w:ind w:firstLine="720"/>
        <w:contextualSpacing/>
        <w:rPr>
          <w:rFonts w:asciiTheme="minorHAnsi" w:hAnsiTheme="minorHAnsi"/>
        </w:rPr>
      </w:pPr>
      <w:r w:rsidRPr="00D31D15">
        <w:rPr>
          <w:rFonts w:asciiTheme="minorHAnsi" w:hAnsiTheme="minorHAnsi"/>
        </w:rPr>
        <w:t>M</w:t>
      </w:r>
      <w:r w:rsidR="00CC0BA1" w:rsidRPr="00D31D15">
        <w:rPr>
          <w:rFonts w:asciiTheme="minorHAnsi" w:hAnsiTheme="minorHAnsi"/>
        </w:rPr>
        <w:t xml:space="preserve">.S. </w:t>
      </w:r>
      <w:r w:rsidRPr="00D31D15">
        <w:rPr>
          <w:rFonts w:asciiTheme="minorHAnsi" w:hAnsiTheme="minorHAnsi"/>
        </w:rPr>
        <w:t>Biolog</w:t>
      </w:r>
      <w:r w:rsidR="00D31D15" w:rsidRPr="00D31D15">
        <w:rPr>
          <w:rFonts w:asciiTheme="minorHAnsi" w:hAnsiTheme="minorHAnsi"/>
        </w:rPr>
        <w:t>ical Science</w:t>
      </w:r>
      <w:r w:rsidR="00067C87">
        <w:rPr>
          <w:rFonts w:asciiTheme="minorHAnsi" w:hAnsiTheme="minorHAnsi"/>
        </w:rPr>
        <w:t>s</w:t>
      </w:r>
      <w:r w:rsidR="00067C87">
        <w:rPr>
          <w:rFonts w:asciiTheme="minorHAnsi" w:hAnsiTheme="minorHAnsi"/>
        </w:rPr>
        <w:tab/>
      </w:r>
      <w:r w:rsidR="00067C87" w:rsidRPr="00E922A0">
        <w:rPr>
          <w:rFonts w:asciiTheme="minorHAnsi" w:hAnsiTheme="minorHAnsi"/>
          <w:b/>
        </w:rPr>
        <w:t>2018</w:t>
      </w:r>
      <w:r w:rsidR="00CC0BA1" w:rsidRPr="00D31D15">
        <w:rPr>
          <w:rFonts w:asciiTheme="minorHAnsi" w:hAnsiTheme="minorHAnsi"/>
        </w:rPr>
        <w:t xml:space="preserve">                </w:t>
      </w:r>
    </w:p>
    <w:p w14:paraId="532FAD63" w14:textId="77777777" w:rsidR="00CC0BA1" w:rsidRPr="00CC0BA1" w:rsidRDefault="00CC0BA1" w:rsidP="00067C87">
      <w:pPr>
        <w:tabs>
          <w:tab w:val="left" w:pos="720"/>
          <w:tab w:val="left" w:pos="1440"/>
          <w:tab w:val="right" w:pos="10800"/>
        </w:tabs>
        <w:spacing w:after="0" w:line="240" w:lineRule="auto"/>
        <w:contextualSpacing/>
        <w:rPr>
          <w:rFonts w:asciiTheme="minorHAnsi" w:hAnsiTheme="minorHAnsi"/>
        </w:rPr>
      </w:pPr>
      <w:r>
        <w:rPr>
          <w:rFonts w:asciiTheme="minorHAnsi" w:hAnsiTheme="minorHAnsi"/>
          <w:b/>
        </w:rPr>
        <w:tab/>
      </w:r>
      <w:r w:rsidR="00067C87">
        <w:rPr>
          <w:rFonts w:asciiTheme="minorHAnsi" w:hAnsiTheme="minorHAnsi"/>
        </w:rPr>
        <w:t xml:space="preserve">Thesis: Aquatic insect distribution in the </w:t>
      </w:r>
      <w:r>
        <w:rPr>
          <w:rFonts w:asciiTheme="minorHAnsi" w:hAnsiTheme="minorHAnsi"/>
        </w:rPr>
        <w:t xml:space="preserve">Colorado River </w:t>
      </w:r>
      <w:r w:rsidR="00067C87">
        <w:rPr>
          <w:rFonts w:asciiTheme="minorHAnsi" w:hAnsiTheme="minorHAnsi"/>
        </w:rPr>
        <w:t>B</w:t>
      </w:r>
      <w:r>
        <w:rPr>
          <w:rFonts w:asciiTheme="minorHAnsi" w:hAnsiTheme="minorHAnsi"/>
        </w:rPr>
        <w:t>asin</w:t>
      </w:r>
      <w:r>
        <w:rPr>
          <w:rFonts w:asciiTheme="minorHAnsi" w:hAnsiTheme="minorHAnsi"/>
        </w:rPr>
        <w:tab/>
        <w:t xml:space="preserve">      </w:t>
      </w:r>
    </w:p>
    <w:p w14:paraId="671B8488" w14:textId="77777777" w:rsidR="00067C87" w:rsidRDefault="00067C87"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p>
    <w:p w14:paraId="25B83FE2" w14:textId="77777777" w:rsidR="007E7F03" w:rsidRPr="00861953" w:rsidRDefault="00E922A0" w:rsidP="00067C87">
      <w:pPr>
        <w:tabs>
          <w:tab w:val="left" w:pos="720"/>
          <w:tab w:val="left" w:pos="1440"/>
          <w:tab w:val="right" w:pos="10800"/>
        </w:tabs>
        <w:spacing w:after="0" w:line="240" w:lineRule="auto"/>
        <w:contextualSpacing/>
        <w:rPr>
          <w:rFonts w:asciiTheme="minorHAnsi" w:hAnsiTheme="minorHAnsi"/>
          <w:b/>
          <w:sz w:val="28"/>
          <w:szCs w:val="28"/>
        </w:rPr>
      </w:pPr>
      <w:r>
        <w:rPr>
          <w:rFonts w:asciiTheme="minorHAnsi" w:hAnsiTheme="minorHAnsi"/>
          <w:b/>
        </w:rPr>
        <w:tab/>
      </w:r>
      <w:r w:rsidR="00067C87">
        <w:rPr>
          <w:rFonts w:asciiTheme="minorHAnsi" w:hAnsiTheme="minorHAnsi"/>
          <w:b/>
        </w:rPr>
        <w:t>Prescott College</w:t>
      </w:r>
      <w:r>
        <w:rPr>
          <w:rFonts w:asciiTheme="minorHAnsi" w:hAnsiTheme="minorHAnsi"/>
          <w:b/>
        </w:rPr>
        <w:t xml:space="preserve"> </w:t>
      </w:r>
      <w:r>
        <w:rPr>
          <w:rFonts w:asciiTheme="minorHAnsi" w:hAnsiTheme="minorHAnsi"/>
          <w:b/>
        </w:rPr>
        <w:tab/>
        <w:t>Prescott, AZ</w:t>
      </w:r>
    </w:p>
    <w:p w14:paraId="287778DA" w14:textId="77777777" w:rsidR="00E922A0"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t>B.A. Environmental science with emphasis in aquatic resources</w:t>
      </w:r>
      <w:r>
        <w:rPr>
          <w:rFonts w:asciiTheme="minorHAnsi" w:hAnsiTheme="minorHAnsi"/>
        </w:rPr>
        <w:tab/>
      </w:r>
      <w:r w:rsidRPr="00E922A0">
        <w:rPr>
          <w:rFonts w:asciiTheme="minorHAnsi" w:hAnsiTheme="minorHAnsi"/>
          <w:b/>
        </w:rPr>
        <w:t>2012</w:t>
      </w:r>
    </w:p>
    <w:p w14:paraId="0A63FC12" w14:textId="77777777" w:rsidR="00191AA6"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sidR="003B7176" w:rsidRPr="00861953">
        <w:rPr>
          <w:rFonts w:asciiTheme="minorHAnsi" w:hAnsiTheme="minorHAnsi"/>
        </w:rPr>
        <w:t>Minor in Adventure Education</w:t>
      </w:r>
      <w:r w:rsidR="003B7176" w:rsidRPr="00861953">
        <w:rPr>
          <w:rFonts w:asciiTheme="minorHAnsi" w:hAnsiTheme="minorHAnsi"/>
        </w:rPr>
        <w:tab/>
      </w:r>
      <w:r w:rsidR="003B7176" w:rsidRPr="00861953">
        <w:rPr>
          <w:rFonts w:asciiTheme="minorHAnsi" w:hAnsiTheme="minorHAnsi"/>
        </w:rPr>
        <w:tab/>
      </w:r>
      <w:r>
        <w:rPr>
          <w:rFonts w:asciiTheme="minorHAnsi" w:hAnsiTheme="minorHAnsi"/>
        </w:rPr>
        <w:t>S</w:t>
      </w:r>
      <w:r w:rsidR="006F46AB" w:rsidRPr="00861953">
        <w:rPr>
          <w:rFonts w:asciiTheme="minorHAnsi" w:hAnsiTheme="minorHAnsi"/>
        </w:rPr>
        <w:t>enior thesis</w:t>
      </w:r>
      <w:r>
        <w:rPr>
          <w:rFonts w:asciiTheme="minorHAnsi" w:hAnsiTheme="minorHAnsi"/>
        </w:rPr>
        <w:t>:</w:t>
      </w:r>
      <w:r w:rsidR="006F46AB" w:rsidRPr="00861953">
        <w:rPr>
          <w:rFonts w:asciiTheme="minorHAnsi" w:hAnsiTheme="minorHAnsi"/>
        </w:rPr>
        <w:t xml:space="preserve"> </w:t>
      </w:r>
      <w:r>
        <w:rPr>
          <w:rFonts w:asciiTheme="minorHAnsi" w:hAnsiTheme="minorHAnsi"/>
        </w:rPr>
        <w:t>B</w:t>
      </w:r>
      <w:r w:rsidR="006F46AB" w:rsidRPr="00861953">
        <w:rPr>
          <w:rFonts w:asciiTheme="minorHAnsi" w:hAnsiTheme="minorHAnsi"/>
        </w:rPr>
        <w:t xml:space="preserve">iogeography of aquatic beetles </w:t>
      </w:r>
      <w:r w:rsidR="003B7176" w:rsidRPr="00861953">
        <w:rPr>
          <w:rFonts w:asciiTheme="minorHAnsi" w:hAnsiTheme="minorHAnsi"/>
        </w:rPr>
        <w:t xml:space="preserve">in springs of the Colorado </w:t>
      </w:r>
      <w:r w:rsidR="00CC3635">
        <w:rPr>
          <w:rFonts w:asciiTheme="minorHAnsi" w:hAnsiTheme="minorHAnsi"/>
        </w:rPr>
        <w:t>River Watershed</w:t>
      </w:r>
    </w:p>
    <w:p w14:paraId="38C9ECD8" w14:textId="77777777" w:rsidR="00E922A0" w:rsidRDefault="00E922A0" w:rsidP="00067C87">
      <w:pPr>
        <w:tabs>
          <w:tab w:val="left" w:pos="720"/>
          <w:tab w:val="left" w:pos="1440"/>
          <w:tab w:val="right" w:pos="10800"/>
        </w:tabs>
        <w:spacing w:line="240" w:lineRule="auto"/>
        <w:ind w:left="1440" w:hanging="720"/>
        <w:contextualSpacing/>
        <w:rPr>
          <w:rFonts w:asciiTheme="minorHAnsi" w:hAnsiTheme="minorHAnsi"/>
          <w:b/>
        </w:rPr>
      </w:pPr>
    </w:p>
    <w:p w14:paraId="358FFE0D" w14:textId="77777777" w:rsidR="00E922A0" w:rsidRDefault="00283F36" w:rsidP="00067C87">
      <w:pPr>
        <w:tabs>
          <w:tab w:val="left" w:pos="720"/>
          <w:tab w:val="left" w:pos="1440"/>
          <w:tab w:val="right" w:pos="10800"/>
        </w:tabs>
        <w:spacing w:line="240" w:lineRule="auto"/>
        <w:ind w:left="1440" w:hanging="720"/>
        <w:contextualSpacing/>
        <w:rPr>
          <w:rFonts w:asciiTheme="minorHAnsi" w:hAnsiTheme="minorHAnsi"/>
          <w:b/>
        </w:rPr>
      </w:pPr>
      <w:r w:rsidRPr="007E7F03">
        <w:rPr>
          <w:rFonts w:asciiTheme="minorHAnsi" w:hAnsiTheme="minorHAnsi"/>
          <w:b/>
        </w:rPr>
        <w:t>Universidad de Guanajuato</w:t>
      </w:r>
      <w:r w:rsidR="00E922A0">
        <w:rPr>
          <w:rFonts w:asciiTheme="minorHAnsi" w:hAnsiTheme="minorHAnsi"/>
          <w:b/>
        </w:rPr>
        <w:tab/>
        <w:t>Guanajuato, Mexico</w:t>
      </w:r>
    </w:p>
    <w:p w14:paraId="7011FB8E" w14:textId="77777777" w:rsidR="00716291" w:rsidRPr="00191AA6" w:rsidRDefault="00E922A0"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rPr>
        <w:t>Foreign exchange student, Hydrology department</w:t>
      </w:r>
      <w:r>
        <w:rPr>
          <w:rFonts w:asciiTheme="minorHAnsi" w:hAnsiTheme="minorHAnsi"/>
        </w:rPr>
        <w:tab/>
      </w:r>
      <w:r w:rsidRPr="00E922A0">
        <w:rPr>
          <w:rFonts w:asciiTheme="minorHAnsi" w:hAnsiTheme="minorHAnsi"/>
          <w:b/>
        </w:rPr>
        <w:t>2</w:t>
      </w:r>
      <w:r w:rsidR="00BB271F">
        <w:rPr>
          <w:rFonts w:asciiTheme="minorHAnsi" w:hAnsiTheme="minorHAnsi"/>
          <w:b/>
        </w:rPr>
        <w:t>010</w:t>
      </w:r>
      <w:r w:rsidR="00D040F1">
        <w:rPr>
          <w:rFonts w:asciiTheme="minorHAnsi" w:hAnsiTheme="minorHAnsi"/>
        </w:rPr>
        <w:t xml:space="preserve">      </w:t>
      </w:r>
    </w:p>
    <w:p w14:paraId="7CEC77AF" w14:textId="77777777" w:rsidR="00861953" w:rsidRDefault="00E245B0"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Pr>
          <w:rFonts w:asciiTheme="majorHAnsi" w:hAnsiTheme="majorHAnsi"/>
          <w:b/>
          <w:sz w:val="28"/>
          <w:szCs w:val="28"/>
        </w:rPr>
        <w:t>Work</w:t>
      </w:r>
      <w:r w:rsidR="00283F36" w:rsidRPr="0088226B">
        <w:rPr>
          <w:rFonts w:asciiTheme="majorHAnsi" w:hAnsiTheme="majorHAnsi"/>
          <w:b/>
          <w:sz w:val="28"/>
          <w:szCs w:val="28"/>
        </w:rPr>
        <w:t xml:space="preserve"> </w:t>
      </w:r>
      <w:r w:rsidR="00D41EB4" w:rsidRPr="0088226B">
        <w:rPr>
          <w:rFonts w:asciiTheme="majorHAnsi" w:hAnsiTheme="majorHAnsi"/>
          <w:b/>
          <w:sz w:val="28"/>
          <w:szCs w:val="28"/>
        </w:rPr>
        <w:t>Experience</w:t>
      </w:r>
      <w:r w:rsidR="00B84F02" w:rsidRPr="0088226B">
        <w:rPr>
          <w:rFonts w:asciiTheme="majorHAnsi" w:hAnsiTheme="majorHAnsi"/>
          <w:b/>
          <w:sz w:val="28"/>
          <w:szCs w:val="28"/>
        </w:rPr>
        <w:t>:</w:t>
      </w:r>
    </w:p>
    <w:p w14:paraId="16B87395" w14:textId="06249F5E" w:rsidR="00E922A0" w:rsidRPr="00240D1B" w:rsidRDefault="00E922A0" w:rsidP="00067C87">
      <w:pPr>
        <w:pStyle w:val="ListParagraph"/>
        <w:tabs>
          <w:tab w:val="left" w:pos="720"/>
          <w:tab w:val="left" w:pos="1440"/>
          <w:tab w:val="right" w:pos="10800"/>
        </w:tabs>
        <w:spacing w:after="0" w:line="240" w:lineRule="auto"/>
        <w:ind w:left="0"/>
        <w:rPr>
          <w:rFonts w:asciiTheme="minorHAnsi" w:hAnsiTheme="minorHAnsi"/>
          <w:b/>
          <w:i/>
        </w:rPr>
      </w:pPr>
      <w:r w:rsidRPr="00240D1B">
        <w:rPr>
          <w:rFonts w:asciiTheme="minorHAnsi" w:hAnsiTheme="minorHAnsi"/>
          <w:b/>
        </w:rPr>
        <w:tab/>
        <w:t>U</w:t>
      </w:r>
      <w:r w:rsidR="00B23B99">
        <w:rPr>
          <w:rFonts w:asciiTheme="minorHAnsi" w:hAnsiTheme="minorHAnsi"/>
          <w:b/>
        </w:rPr>
        <w:t>.S.</w:t>
      </w:r>
      <w:r w:rsidRPr="00240D1B">
        <w:rPr>
          <w:rFonts w:asciiTheme="minorHAnsi" w:hAnsiTheme="minorHAnsi"/>
          <w:b/>
        </w:rPr>
        <w:t xml:space="preserve"> Geological Survey</w:t>
      </w:r>
      <w:r w:rsidRPr="00240D1B">
        <w:rPr>
          <w:rFonts w:asciiTheme="minorHAnsi" w:hAnsiTheme="minorHAnsi"/>
          <w:b/>
        </w:rPr>
        <w:tab/>
        <w:t>2012-</w:t>
      </w:r>
      <w:r w:rsidRPr="00240D1B">
        <w:rPr>
          <w:rFonts w:asciiTheme="minorHAnsi" w:hAnsiTheme="minorHAnsi"/>
          <w:b/>
          <w:i/>
        </w:rPr>
        <w:t>present</w:t>
      </w:r>
    </w:p>
    <w:p w14:paraId="3D36CA1C" w14:textId="77777777" w:rsidR="00E922A0" w:rsidRDefault="00E922A0" w:rsidP="00067C87">
      <w:pPr>
        <w:pStyle w:val="ListParagraph"/>
        <w:tabs>
          <w:tab w:val="left" w:pos="720"/>
          <w:tab w:val="left" w:pos="1440"/>
          <w:tab w:val="right" w:pos="10800"/>
        </w:tabs>
        <w:spacing w:after="0" w:line="240" w:lineRule="auto"/>
        <w:ind w:left="0"/>
        <w:rPr>
          <w:rFonts w:asciiTheme="minorHAnsi" w:hAnsiTheme="minorHAnsi"/>
        </w:rPr>
      </w:pPr>
      <w:r w:rsidRPr="00240D1B">
        <w:rPr>
          <w:rFonts w:asciiTheme="minorHAnsi" w:hAnsiTheme="minorHAnsi"/>
          <w:b/>
        </w:rPr>
        <w:tab/>
        <w:t>Grand Canyon Monitoring and Research Center &amp; Southwest Biological Science Center</w:t>
      </w:r>
      <w:r w:rsidR="00A62E10">
        <w:rPr>
          <w:rFonts w:asciiTheme="minorHAnsi" w:hAnsiTheme="minorHAnsi"/>
          <w:b/>
        </w:rPr>
        <w:tab/>
      </w:r>
      <w:r w:rsidR="00A62E10">
        <w:rPr>
          <w:rFonts w:asciiTheme="minorHAnsi" w:hAnsiTheme="minorHAnsi"/>
        </w:rPr>
        <w:t>Flagstaff, AZ</w:t>
      </w:r>
    </w:p>
    <w:p w14:paraId="79F469BD" w14:textId="77777777" w:rsidR="00240D1B" w:rsidRDefault="00E922A0" w:rsidP="00240D1B">
      <w:pPr>
        <w:pStyle w:val="ListParagraph"/>
        <w:tabs>
          <w:tab w:val="left" w:pos="720"/>
          <w:tab w:val="left" w:pos="1440"/>
          <w:tab w:val="right" w:pos="10800"/>
        </w:tabs>
        <w:spacing w:after="0" w:line="240" w:lineRule="auto"/>
        <w:ind w:left="0"/>
        <w:rPr>
          <w:rFonts w:asciiTheme="minorHAnsi" w:hAnsiTheme="minorHAnsi"/>
        </w:rPr>
      </w:pPr>
      <w:r>
        <w:rPr>
          <w:rFonts w:asciiTheme="minorHAnsi" w:hAnsiTheme="minorHAnsi"/>
        </w:rPr>
        <w:tab/>
      </w:r>
      <w:r>
        <w:rPr>
          <w:rFonts w:asciiTheme="minorHAnsi" w:hAnsiTheme="minorHAnsi"/>
          <w:b/>
        </w:rPr>
        <w:t>Ecologist</w:t>
      </w:r>
      <w:r w:rsidR="00B00744">
        <w:rPr>
          <w:rFonts w:asciiTheme="minorHAnsi" w:hAnsiTheme="minorHAnsi"/>
          <w:b/>
        </w:rPr>
        <w:t xml:space="preserve"> GS </w:t>
      </w:r>
      <w:r>
        <w:rPr>
          <w:rFonts w:asciiTheme="minorHAnsi" w:hAnsiTheme="minorHAnsi"/>
          <w:b/>
        </w:rPr>
        <w:t xml:space="preserve">9 Series </w:t>
      </w:r>
      <w:r w:rsidR="0030027C">
        <w:rPr>
          <w:rFonts w:asciiTheme="minorHAnsi" w:hAnsiTheme="minorHAnsi"/>
          <w:b/>
        </w:rPr>
        <w:t>040</w:t>
      </w:r>
      <w:r>
        <w:rPr>
          <w:rFonts w:asciiTheme="minorHAnsi" w:hAnsiTheme="minorHAnsi"/>
          <w:b/>
        </w:rPr>
        <w:t>8</w:t>
      </w:r>
      <w:r w:rsidR="00240D1B">
        <w:rPr>
          <w:rFonts w:asciiTheme="minorHAnsi" w:hAnsiTheme="minorHAnsi"/>
          <w:b/>
        </w:rPr>
        <w:tab/>
      </w:r>
    </w:p>
    <w:p w14:paraId="30896222" w14:textId="77777777" w:rsidR="00240D1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 xml:space="preserve">-Managed a </w:t>
      </w:r>
      <w:r w:rsidRPr="00AD51B9">
        <w:rPr>
          <w:rFonts w:asciiTheme="minorHAnsi" w:hAnsiTheme="minorHAnsi"/>
        </w:rPr>
        <w:t>citizen science project</w:t>
      </w:r>
      <w:r>
        <w:rPr>
          <w:rFonts w:asciiTheme="minorHAnsi" w:hAnsiTheme="minorHAnsi"/>
        </w:rPr>
        <w:t xml:space="preserve"> in the Colorado River watershed that spanned 7 states</w:t>
      </w:r>
    </w:p>
    <w:p w14:paraId="2186908A" w14:textId="77777777" w:rsidR="00416098" w:rsidRPr="00AD51B9" w:rsidRDefault="00416098" w:rsidP="00416098">
      <w:pPr>
        <w:tabs>
          <w:tab w:val="left" w:pos="720"/>
          <w:tab w:val="left" w:pos="1440"/>
          <w:tab w:val="right" w:pos="10800"/>
        </w:tabs>
        <w:ind w:left="1440"/>
        <w:contextualSpacing/>
        <w:rPr>
          <w:rFonts w:asciiTheme="minorHAnsi" w:hAnsiTheme="minorHAnsi"/>
        </w:rPr>
      </w:pPr>
      <w:r>
        <w:rPr>
          <w:rFonts w:asciiTheme="minorHAnsi" w:hAnsiTheme="minorHAnsi"/>
        </w:rPr>
        <w:t>-Using expert knowledge of Colorado River Basin aquatic insect fauna to identify taxa to species</w:t>
      </w:r>
    </w:p>
    <w:p w14:paraId="4263BDF9" w14:textId="77777777" w:rsidR="008A5BD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-P</w:t>
      </w:r>
      <w:r w:rsidR="000E0B02" w:rsidRPr="00AD51B9">
        <w:rPr>
          <w:rFonts w:asciiTheme="minorHAnsi" w:hAnsiTheme="minorHAnsi"/>
        </w:rPr>
        <w:t xml:space="preserve">rocessed more than </w:t>
      </w:r>
      <w:r>
        <w:rPr>
          <w:rFonts w:asciiTheme="minorHAnsi" w:hAnsiTheme="minorHAnsi"/>
        </w:rPr>
        <w:t>1799</w:t>
      </w:r>
      <w:r w:rsidR="00CC5776">
        <w:rPr>
          <w:rFonts w:asciiTheme="minorHAnsi" w:hAnsiTheme="minorHAnsi"/>
        </w:rPr>
        <w:t xml:space="preserve"> light trap</w:t>
      </w:r>
      <w:r>
        <w:rPr>
          <w:rFonts w:asciiTheme="minorHAnsi" w:hAnsiTheme="minorHAnsi"/>
        </w:rPr>
        <w:t xml:space="preserve"> </w:t>
      </w:r>
      <w:r w:rsidR="00CC5776">
        <w:rPr>
          <w:rFonts w:asciiTheme="minorHAnsi" w:hAnsiTheme="minorHAnsi"/>
        </w:rPr>
        <w:t>s</w:t>
      </w:r>
      <w:r>
        <w:rPr>
          <w:rFonts w:asciiTheme="minorHAnsi" w:hAnsiTheme="minorHAnsi"/>
        </w:rPr>
        <w:t>amples</w:t>
      </w:r>
      <w:r w:rsidR="00CC5776">
        <w:rPr>
          <w:rFonts w:asciiTheme="minorHAnsi" w:hAnsiTheme="minorHAnsi"/>
        </w:rPr>
        <w:t xml:space="preserve"> (</w:t>
      </w:r>
      <w:r>
        <w:rPr>
          <w:rFonts w:asciiTheme="minorHAnsi" w:hAnsiTheme="minorHAnsi"/>
        </w:rPr>
        <w:t>979,430</w:t>
      </w:r>
      <w:r w:rsidR="00AD51B9">
        <w:rPr>
          <w:rFonts w:asciiTheme="minorHAnsi" w:hAnsiTheme="minorHAnsi"/>
        </w:rPr>
        <w:t xml:space="preserve"> insects</w:t>
      </w:r>
      <w:r w:rsidR="00CC5776">
        <w:rPr>
          <w:rFonts w:asciiTheme="minorHAnsi" w:hAnsiTheme="minorHAnsi"/>
        </w:rPr>
        <w:t>)</w:t>
      </w:r>
      <w:r w:rsidR="00AD51B9">
        <w:rPr>
          <w:rFonts w:asciiTheme="minorHAnsi" w:hAnsiTheme="minorHAnsi"/>
        </w:rPr>
        <w:t xml:space="preserve"> as of </w:t>
      </w:r>
      <w:r>
        <w:rPr>
          <w:rFonts w:asciiTheme="minorHAnsi" w:hAnsiTheme="minorHAnsi"/>
        </w:rPr>
        <w:t>9/3</w:t>
      </w:r>
      <w:r w:rsidR="00CC5776">
        <w:rPr>
          <w:rFonts w:asciiTheme="minorHAnsi" w:hAnsiTheme="minorHAnsi"/>
        </w:rPr>
        <w:t>/201</w:t>
      </w:r>
      <w:r>
        <w:rPr>
          <w:rFonts w:asciiTheme="minorHAnsi" w:hAnsiTheme="minorHAnsi"/>
        </w:rPr>
        <w:t>9</w:t>
      </w:r>
    </w:p>
    <w:p w14:paraId="077BCA02" w14:textId="77777777" w:rsidR="00416098" w:rsidRDefault="00416098" w:rsidP="00067C87">
      <w:pPr>
        <w:tabs>
          <w:tab w:val="left" w:pos="720"/>
          <w:tab w:val="left" w:pos="1440"/>
          <w:tab w:val="right" w:pos="10800"/>
        </w:tabs>
        <w:ind w:left="1440"/>
        <w:contextualSpacing/>
        <w:rPr>
          <w:rFonts w:asciiTheme="minorHAnsi" w:hAnsiTheme="minorHAnsi"/>
        </w:rPr>
      </w:pPr>
      <w:r>
        <w:rPr>
          <w:rFonts w:asciiTheme="minorHAnsi" w:hAnsiTheme="minorHAnsi"/>
        </w:rPr>
        <w:t>-Presenting research to and working alongside resource managers</w:t>
      </w:r>
    </w:p>
    <w:p w14:paraId="33016C52" w14:textId="77777777" w:rsidR="00357EBE" w:rsidRDefault="008A5BDB" w:rsidP="00067C87">
      <w:pPr>
        <w:tabs>
          <w:tab w:val="left" w:pos="720"/>
          <w:tab w:val="left" w:pos="1440"/>
          <w:tab w:val="right" w:pos="10800"/>
        </w:tabs>
        <w:ind w:left="1440"/>
        <w:contextualSpacing/>
        <w:rPr>
          <w:rFonts w:asciiTheme="minorHAnsi" w:hAnsiTheme="minorHAnsi"/>
          <w:color w:val="222222"/>
          <w:shd w:val="clear" w:color="auto" w:fill="FFFFFF"/>
        </w:rPr>
      </w:pPr>
      <w:r w:rsidRPr="00AD51B9">
        <w:rPr>
          <w:rFonts w:asciiTheme="minorHAnsi" w:hAnsiTheme="minorHAnsi"/>
        </w:rPr>
        <w:t>-</w:t>
      </w:r>
      <w:r w:rsidR="00240D1B">
        <w:rPr>
          <w:rFonts w:asciiTheme="minorHAnsi" w:hAnsiTheme="minorHAnsi"/>
        </w:rPr>
        <w:t>Spent</w:t>
      </w:r>
      <w:r w:rsidR="000E0B02" w:rsidRPr="00AD51B9">
        <w:rPr>
          <w:rFonts w:asciiTheme="minorHAnsi" w:hAnsiTheme="minorHAnsi"/>
        </w:rPr>
        <w:t xml:space="preserve"> more than </w:t>
      </w:r>
      <w:r w:rsidR="00240D1B">
        <w:rPr>
          <w:rFonts w:asciiTheme="minorHAnsi" w:hAnsiTheme="minorHAnsi"/>
        </w:rPr>
        <w:t>3</w:t>
      </w:r>
      <w:r w:rsidR="00B00744">
        <w:rPr>
          <w:rFonts w:asciiTheme="minorHAnsi" w:hAnsiTheme="minorHAnsi"/>
        </w:rPr>
        <w:t>00</w:t>
      </w:r>
      <w:r w:rsidR="009D0F34" w:rsidRPr="00AD51B9">
        <w:rPr>
          <w:rFonts w:asciiTheme="minorHAnsi" w:hAnsiTheme="minorHAnsi"/>
        </w:rPr>
        <w:t xml:space="preserve"> days</w:t>
      </w:r>
      <w:r w:rsidRPr="00AD51B9">
        <w:rPr>
          <w:rFonts w:asciiTheme="minorHAnsi" w:hAnsiTheme="minorHAnsi"/>
        </w:rPr>
        <w:t xml:space="preserve"> in remote sections of Grand Canyon </w:t>
      </w:r>
      <w:r w:rsidR="00BB25FD" w:rsidRPr="00AD51B9">
        <w:rPr>
          <w:rFonts w:asciiTheme="minorHAnsi" w:hAnsiTheme="minorHAnsi"/>
        </w:rPr>
        <w:t xml:space="preserve">and Glen Canyon collecting aquatic and terrestrial invertebrate </w:t>
      </w:r>
      <w:r w:rsidR="0086279A">
        <w:rPr>
          <w:rFonts w:asciiTheme="minorHAnsi" w:hAnsiTheme="minorHAnsi"/>
        </w:rPr>
        <w:t>specimens</w:t>
      </w:r>
      <w:r w:rsidR="00BB25FD" w:rsidRPr="00AD51B9">
        <w:rPr>
          <w:rFonts w:asciiTheme="minorHAnsi" w:hAnsiTheme="minorHAnsi"/>
        </w:rPr>
        <w:t xml:space="preserve"> using a myriad of traps and methods</w:t>
      </w:r>
      <w:r w:rsidR="00532583" w:rsidRPr="00AD51B9">
        <w:rPr>
          <w:rFonts w:asciiTheme="minorHAnsi" w:hAnsiTheme="minorHAnsi"/>
        </w:rPr>
        <w:t xml:space="preserve"> </w:t>
      </w:r>
      <w:r w:rsidR="00AD51B9">
        <w:rPr>
          <w:rFonts w:asciiTheme="minorHAnsi" w:hAnsiTheme="minorHAnsi"/>
          <w:color w:val="222222"/>
          <w:shd w:val="clear" w:color="auto" w:fill="FFFFFF"/>
        </w:rPr>
        <w:t>including drift nets, H</w:t>
      </w:r>
      <w:r w:rsidR="00532583" w:rsidRPr="00AD51B9">
        <w:rPr>
          <w:rFonts w:asciiTheme="minorHAnsi" w:hAnsiTheme="minorHAnsi"/>
          <w:color w:val="222222"/>
          <w:shd w:val="clear" w:color="auto" w:fill="FFFFFF"/>
        </w:rPr>
        <w:t xml:space="preserve">ess samplers, </w:t>
      </w:r>
      <w:proofErr w:type="spellStart"/>
      <w:r w:rsidR="00532583" w:rsidRPr="00AD51B9">
        <w:rPr>
          <w:rFonts w:asciiTheme="minorHAnsi" w:hAnsiTheme="minorHAnsi"/>
          <w:color w:val="222222"/>
          <w:shd w:val="clear" w:color="auto" w:fill="FFFFFF"/>
        </w:rPr>
        <w:t>ponar</w:t>
      </w:r>
      <w:proofErr w:type="spellEnd"/>
      <w:r w:rsidR="00532583" w:rsidRPr="00AD51B9">
        <w:rPr>
          <w:rFonts w:asciiTheme="minorHAnsi" w:hAnsiTheme="minorHAnsi"/>
          <w:color w:val="222222"/>
          <w:shd w:val="clear" w:color="auto" w:fill="FFFFFF"/>
        </w:rPr>
        <w:t>, light traps, st</w:t>
      </w:r>
      <w:r w:rsidR="00AD51B9">
        <w:rPr>
          <w:rFonts w:asciiTheme="minorHAnsi" w:hAnsiTheme="minorHAnsi"/>
          <w:color w:val="222222"/>
          <w:shd w:val="clear" w:color="auto" w:fill="FFFFFF"/>
        </w:rPr>
        <w:t>icky traps, and emergence traps</w:t>
      </w:r>
    </w:p>
    <w:p w14:paraId="58A5451A" w14:textId="77777777" w:rsidR="00862450" w:rsidRPr="00AD51B9" w:rsidRDefault="00862450"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357EBE" w:rsidRPr="00AD51B9">
        <w:rPr>
          <w:rFonts w:asciiTheme="minorHAnsi" w:hAnsiTheme="minorHAnsi"/>
        </w:rPr>
        <w:t>Inspiring youth through scientific</w:t>
      </w:r>
      <w:r w:rsidRPr="00AD51B9">
        <w:rPr>
          <w:rFonts w:asciiTheme="minorHAnsi" w:hAnsiTheme="minorHAnsi"/>
        </w:rPr>
        <w:t xml:space="preserve"> outreach</w:t>
      </w:r>
    </w:p>
    <w:p w14:paraId="5758E2F1" w14:textId="77777777" w:rsidR="00291FEF" w:rsidRPr="00AD51B9" w:rsidRDefault="00291FEF"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 xml:space="preserve">-Curating and managing a small in-house </w:t>
      </w:r>
      <w:r w:rsidR="0050297F" w:rsidRPr="00AD51B9">
        <w:rPr>
          <w:rFonts w:asciiTheme="minorHAnsi" w:hAnsiTheme="minorHAnsi"/>
        </w:rPr>
        <w:t xml:space="preserve">entomological </w:t>
      </w:r>
      <w:r w:rsidRPr="00AD51B9">
        <w:rPr>
          <w:rFonts w:asciiTheme="minorHAnsi" w:hAnsiTheme="minorHAnsi"/>
        </w:rPr>
        <w:t>collection</w:t>
      </w:r>
    </w:p>
    <w:p w14:paraId="67546841" w14:textId="77777777" w:rsidR="00B23B99" w:rsidRDefault="009D0F34" w:rsidP="00B23B99">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416098">
        <w:rPr>
          <w:rFonts w:asciiTheme="minorHAnsi" w:hAnsiTheme="minorHAnsi"/>
        </w:rPr>
        <w:t>Led</w:t>
      </w:r>
      <w:r w:rsidRPr="00AD51B9">
        <w:rPr>
          <w:rFonts w:asciiTheme="minorHAnsi" w:hAnsiTheme="minorHAnsi"/>
        </w:rPr>
        <w:t xml:space="preserve"> a 2 day workshop on Trichoptera</w:t>
      </w:r>
      <w:r w:rsidR="00862450" w:rsidRPr="00AD51B9">
        <w:rPr>
          <w:rFonts w:asciiTheme="minorHAnsi" w:hAnsiTheme="minorHAnsi"/>
        </w:rPr>
        <w:t xml:space="preserve"> identification</w:t>
      </w:r>
    </w:p>
    <w:p w14:paraId="47715A7E" w14:textId="18DDA812" w:rsidR="00350859" w:rsidRPr="00B23B99" w:rsidRDefault="00B23B99" w:rsidP="00B23B99">
      <w:pPr>
        <w:tabs>
          <w:tab w:val="left" w:pos="720"/>
          <w:tab w:val="left" w:pos="1440"/>
          <w:tab w:val="right" w:pos="10800"/>
        </w:tabs>
        <w:contextualSpacing/>
        <w:rPr>
          <w:rFonts w:asciiTheme="minorHAnsi" w:hAnsiTheme="minorHAnsi"/>
          <w:b/>
          <w:i/>
        </w:rPr>
      </w:pPr>
      <w:r>
        <w:rPr>
          <w:rFonts w:asciiTheme="minorHAnsi" w:hAnsiTheme="minorHAnsi"/>
          <w:b/>
        </w:rPr>
        <w:tab/>
        <w:t>U.S.</w:t>
      </w:r>
      <w:r w:rsidR="00350859" w:rsidRPr="00240D1B">
        <w:rPr>
          <w:rFonts w:asciiTheme="minorHAnsi" w:hAnsiTheme="minorHAnsi"/>
          <w:b/>
        </w:rPr>
        <w:t xml:space="preserve"> Geological Survey</w:t>
      </w:r>
      <w:r w:rsidR="00350859" w:rsidRPr="00240D1B">
        <w:rPr>
          <w:rFonts w:asciiTheme="minorHAnsi" w:hAnsiTheme="minorHAnsi"/>
          <w:b/>
        </w:rPr>
        <w:tab/>
      </w:r>
      <w:r w:rsidR="006864DF">
        <w:rPr>
          <w:rFonts w:asciiTheme="minorHAnsi" w:hAnsiTheme="minorHAnsi"/>
          <w:b/>
        </w:rPr>
        <w:t xml:space="preserve">July - October </w:t>
      </w:r>
      <w:r w:rsidR="00350859" w:rsidRPr="00240D1B">
        <w:rPr>
          <w:rFonts w:asciiTheme="minorHAnsi" w:hAnsiTheme="minorHAnsi"/>
          <w:b/>
        </w:rPr>
        <w:t>20</w:t>
      </w:r>
      <w:r w:rsidR="00350859">
        <w:rPr>
          <w:rFonts w:asciiTheme="minorHAnsi" w:hAnsiTheme="minorHAnsi"/>
          <w:b/>
        </w:rPr>
        <w:t>20</w:t>
      </w:r>
      <w:r>
        <w:rPr>
          <w:rFonts w:asciiTheme="minorHAnsi" w:hAnsiTheme="minorHAnsi"/>
          <w:b/>
        </w:rPr>
        <w:tab/>
      </w:r>
      <w:r w:rsidR="006864DF">
        <w:rPr>
          <w:rFonts w:asciiTheme="minorHAnsi" w:hAnsiTheme="minorHAnsi"/>
          <w:b/>
        </w:rPr>
        <w:t>Water Mission Area</w:t>
      </w:r>
      <w:r w:rsidR="00350859">
        <w:rPr>
          <w:rFonts w:asciiTheme="minorHAnsi" w:hAnsiTheme="minorHAnsi"/>
          <w:b/>
        </w:rPr>
        <w:tab/>
      </w:r>
      <w:r w:rsidR="006864DF" w:rsidRPr="006864DF">
        <w:rPr>
          <w:rFonts w:asciiTheme="minorHAnsi" w:hAnsiTheme="minorHAnsi"/>
          <w:bCs/>
        </w:rPr>
        <w:t>Remote</w:t>
      </w:r>
    </w:p>
    <w:p w14:paraId="768CBDAF" w14:textId="591983BD" w:rsidR="00350859" w:rsidRDefault="006864DF" w:rsidP="006864DF">
      <w:pPr>
        <w:tabs>
          <w:tab w:val="left" w:pos="720"/>
          <w:tab w:val="left" w:pos="1440"/>
          <w:tab w:val="right" w:pos="10800"/>
        </w:tabs>
        <w:contextualSpacing/>
        <w:rPr>
          <w:rFonts w:asciiTheme="minorHAnsi" w:hAnsiTheme="minorHAnsi"/>
        </w:rPr>
      </w:pPr>
      <w:r>
        <w:rPr>
          <w:rFonts w:asciiTheme="minorHAnsi" w:hAnsiTheme="minorHAnsi"/>
        </w:rPr>
        <w:tab/>
      </w:r>
      <w:r>
        <w:rPr>
          <w:rFonts w:asciiTheme="minorHAnsi" w:hAnsiTheme="minorHAnsi"/>
          <w:b/>
          <w:bCs/>
        </w:rPr>
        <w:t>Social media strategist (10 week detail)</w:t>
      </w:r>
      <w:r>
        <w:rPr>
          <w:rFonts w:asciiTheme="minorHAnsi" w:hAnsiTheme="minorHAnsi"/>
        </w:rPr>
        <w:tab/>
      </w:r>
    </w:p>
    <w:p w14:paraId="70DC61DA" w14:textId="12439B32" w:rsidR="006864DF" w:rsidRPr="006864DF" w:rsidRDefault="006864DF" w:rsidP="006864DF">
      <w:pPr>
        <w:tabs>
          <w:tab w:val="left" w:pos="720"/>
          <w:tab w:val="left" w:pos="1440"/>
          <w:tab w:val="right" w:pos="10800"/>
        </w:tabs>
        <w:contextualSpacing/>
        <w:rPr>
          <w:rFonts w:asciiTheme="minorHAnsi" w:hAnsiTheme="minorHAnsi"/>
        </w:rPr>
      </w:pPr>
      <w:r>
        <w:rPr>
          <w:rFonts w:asciiTheme="minorHAnsi" w:hAnsiTheme="minorHAnsi"/>
          <w:b/>
          <w:bCs/>
        </w:rPr>
        <w:tab/>
      </w:r>
      <w:r>
        <w:rPr>
          <w:rFonts w:asciiTheme="minorHAnsi" w:hAnsiTheme="minorHAnsi"/>
          <w:b/>
          <w:bCs/>
        </w:rPr>
        <w:tab/>
      </w:r>
      <w:r w:rsidRPr="006864DF">
        <w:rPr>
          <w:rFonts w:asciiTheme="minorHAnsi" w:hAnsiTheme="minorHAnsi"/>
        </w:rPr>
        <w:t>-Managed Instagram account</w:t>
      </w:r>
      <w:r>
        <w:rPr>
          <w:rFonts w:asciiTheme="minorHAnsi" w:hAnsiTheme="minorHAnsi"/>
        </w:rPr>
        <w:t xml:space="preserve">  (@USGS_streamgages)</w:t>
      </w:r>
      <w:r w:rsidRPr="006864DF">
        <w:rPr>
          <w:rFonts w:asciiTheme="minorHAnsi" w:hAnsiTheme="minorHAnsi"/>
        </w:rPr>
        <w:t xml:space="preserve"> for USGS Water Mission Area</w:t>
      </w:r>
    </w:p>
    <w:p w14:paraId="6E6A4612" w14:textId="7E0F0BD5" w:rsidR="00B23B99" w:rsidRPr="006864DF" w:rsidRDefault="006864DF" w:rsidP="006864DF">
      <w:pPr>
        <w:tabs>
          <w:tab w:val="left" w:pos="720"/>
          <w:tab w:val="left" w:pos="1440"/>
          <w:tab w:val="right" w:pos="10800"/>
        </w:tabs>
        <w:contextualSpacing/>
        <w:rPr>
          <w:rFonts w:asciiTheme="minorHAnsi" w:hAnsiTheme="minorHAnsi"/>
        </w:rPr>
      </w:pPr>
      <w:r w:rsidRPr="006864DF">
        <w:rPr>
          <w:rFonts w:asciiTheme="minorHAnsi" w:hAnsiTheme="minorHAnsi"/>
        </w:rPr>
        <w:tab/>
      </w:r>
      <w:r w:rsidRPr="006864DF">
        <w:rPr>
          <w:rFonts w:asciiTheme="minorHAnsi" w:hAnsiTheme="minorHAnsi"/>
        </w:rPr>
        <w:tab/>
        <w:t>-Developed daily social media content for national distribution</w:t>
      </w:r>
    </w:p>
    <w:p w14:paraId="1249F9F8" w14:textId="77777777" w:rsidR="008A5BDB" w:rsidRPr="00240D1B" w:rsidRDefault="008A5BDB" w:rsidP="00067C87">
      <w:pPr>
        <w:tabs>
          <w:tab w:val="left" w:pos="720"/>
          <w:tab w:val="left" w:pos="1440"/>
          <w:tab w:val="right" w:pos="10800"/>
        </w:tabs>
        <w:spacing w:line="240" w:lineRule="auto"/>
        <w:contextualSpacing/>
        <w:rPr>
          <w:rFonts w:asciiTheme="minorHAnsi" w:hAnsiTheme="minorHAnsi"/>
          <w:b/>
        </w:rPr>
      </w:pPr>
      <w:r w:rsidRPr="00240D1B">
        <w:rPr>
          <w:rFonts w:asciiTheme="minorHAnsi" w:hAnsiTheme="minorHAnsi"/>
          <w:b/>
        </w:rPr>
        <w:tab/>
        <w:t xml:space="preserve">Museum of Northern Arizona    </w:t>
      </w:r>
      <w:r w:rsidR="00416098">
        <w:rPr>
          <w:rFonts w:asciiTheme="minorHAnsi" w:hAnsiTheme="minorHAnsi"/>
          <w:b/>
        </w:rPr>
        <w:tab/>
        <w:t>2012-2013</w:t>
      </w:r>
    </w:p>
    <w:p w14:paraId="3B075784" w14:textId="77777777" w:rsidR="00240D1B" w:rsidRDefault="00240D1B" w:rsidP="00240D1B">
      <w:pPr>
        <w:tabs>
          <w:tab w:val="left" w:pos="720"/>
          <w:tab w:val="left" w:pos="1440"/>
          <w:tab w:val="right" w:pos="10800"/>
        </w:tabs>
        <w:spacing w:line="240" w:lineRule="auto"/>
        <w:contextualSpacing/>
        <w:rPr>
          <w:rFonts w:asciiTheme="minorHAnsi" w:hAnsiTheme="minorHAnsi"/>
        </w:rPr>
      </w:pPr>
      <w:r w:rsidRPr="0088226B">
        <w:rPr>
          <w:rFonts w:asciiTheme="minorHAnsi" w:hAnsiTheme="minorHAnsi"/>
          <w:b/>
        </w:rPr>
        <w:tab/>
      </w:r>
      <w:r>
        <w:rPr>
          <w:rFonts w:asciiTheme="minorHAnsi" w:hAnsiTheme="minorHAnsi"/>
          <w:b/>
        </w:rPr>
        <w:t>Curatorial Assistant</w:t>
      </w:r>
      <w:r>
        <w:rPr>
          <w:rFonts w:asciiTheme="minorHAnsi" w:hAnsiTheme="minorHAnsi"/>
        </w:rPr>
        <w:t xml:space="preserve">   </w:t>
      </w:r>
      <w:r>
        <w:rPr>
          <w:rFonts w:asciiTheme="minorHAnsi" w:hAnsiTheme="minorHAnsi"/>
        </w:rPr>
        <w:tab/>
      </w:r>
      <w:r w:rsidR="00A62E10">
        <w:rPr>
          <w:rFonts w:asciiTheme="minorHAnsi" w:hAnsiTheme="minorHAnsi"/>
        </w:rPr>
        <w:t>Flagstaff, AZ</w:t>
      </w:r>
      <w:r>
        <w:rPr>
          <w:rFonts w:asciiTheme="minorHAnsi" w:hAnsiTheme="minorHAnsi"/>
        </w:rPr>
        <w:t xml:space="preserve">                    </w:t>
      </w:r>
    </w:p>
    <w:p w14:paraId="23B5342D"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 xml:space="preserve">-Handling, sorting, labeling, and </w:t>
      </w:r>
      <w:r w:rsidR="00BB73AE">
        <w:rPr>
          <w:rFonts w:asciiTheme="minorHAnsi" w:hAnsiTheme="minorHAnsi"/>
        </w:rPr>
        <w:t xml:space="preserve">identifying </w:t>
      </w:r>
      <w:r w:rsidR="008A5BDB">
        <w:rPr>
          <w:rFonts w:asciiTheme="minorHAnsi" w:hAnsiTheme="minorHAnsi"/>
        </w:rPr>
        <w:t xml:space="preserve">entomological </w:t>
      </w:r>
      <w:r w:rsidR="0086279A">
        <w:rPr>
          <w:rFonts w:asciiTheme="minorHAnsi" w:hAnsiTheme="minorHAnsi"/>
        </w:rPr>
        <w:t>specimens</w:t>
      </w:r>
      <w:r w:rsidR="008A5BDB">
        <w:rPr>
          <w:rFonts w:asciiTheme="minorHAnsi" w:hAnsiTheme="minorHAnsi"/>
        </w:rPr>
        <w:t xml:space="preserve"> for museum collections</w:t>
      </w:r>
    </w:p>
    <w:p w14:paraId="799F784A"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-Organizing and maintai</w:t>
      </w:r>
      <w:r w:rsidR="00CC0BA1">
        <w:rPr>
          <w:rFonts w:asciiTheme="minorHAnsi" w:hAnsiTheme="minorHAnsi"/>
        </w:rPr>
        <w:t xml:space="preserve">ning a collection of more than 200,000 </w:t>
      </w:r>
      <w:r w:rsidR="0086279A">
        <w:rPr>
          <w:rFonts w:asciiTheme="minorHAnsi" w:hAnsiTheme="minorHAnsi"/>
        </w:rPr>
        <w:t>specimens</w:t>
      </w:r>
      <w:r w:rsidR="008A5BDB">
        <w:rPr>
          <w:rFonts w:asciiTheme="minorHAnsi" w:hAnsiTheme="minorHAnsi"/>
        </w:rPr>
        <w:t xml:space="preserve"> </w:t>
      </w:r>
    </w:p>
    <w:p w14:paraId="75D695D5" w14:textId="77777777" w:rsidR="008A5BDB" w:rsidRDefault="00CC0BA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-Collected over 2,000</w:t>
      </w:r>
      <w:r w:rsidR="008A5BDB">
        <w:rPr>
          <w:rFonts w:asciiTheme="minorHAnsi" w:hAnsiTheme="minorHAnsi"/>
        </w:rPr>
        <w:t xml:space="preserve"> invertebrate </w:t>
      </w:r>
      <w:r w:rsidR="0086279A">
        <w:rPr>
          <w:rFonts w:asciiTheme="minorHAnsi" w:hAnsiTheme="minorHAnsi"/>
        </w:rPr>
        <w:t>specimens</w:t>
      </w:r>
      <w:r w:rsidR="00BB73AE">
        <w:rPr>
          <w:rFonts w:asciiTheme="minorHAnsi" w:hAnsiTheme="minorHAnsi"/>
        </w:rPr>
        <w:t xml:space="preserve"> in the field</w:t>
      </w:r>
    </w:p>
    <w:p w14:paraId="443EFC66" w14:textId="77777777" w:rsidR="008A5BDB" w:rsidRDefault="008A5BDB"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-Overseeing and organizing museum volunteers</w:t>
      </w:r>
    </w:p>
    <w:p w14:paraId="3F659DCF" w14:textId="77777777" w:rsidR="00BB2A4B" w:rsidRPr="00BB2A4B" w:rsidRDefault="00BB2A4B" w:rsidP="00067C87">
      <w:pPr>
        <w:tabs>
          <w:tab w:val="left" w:pos="720"/>
          <w:tab w:val="left" w:pos="1440"/>
          <w:tab w:val="right" w:pos="10800"/>
        </w:tabs>
        <w:spacing w:line="240" w:lineRule="auto"/>
        <w:ind w:left="1440"/>
        <w:contextualSpacing/>
        <w:rPr>
          <w:rFonts w:asciiTheme="minorHAnsi" w:hAnsiTheme="minorHAnsi"/>
          <w:sz w:val="8"/>
        </w:rPr>
      </w:pPr>
    </w:p>
    <w:p w14:paraId="6C629C8A" w14:textId="77777777" w:rsidR="00F96A41" w:rsidRPr="00F96A41" w:rsidRDefault="00F96A41" w:rsidP="00F96A41">
      <w:pPr>
        <w:tabs>
          <w:tab w:val="left" w:pos="720"/>
          <w:tab w:val="left" w:pos="1440"/>
          <w:tab w:val="right" w:pos="10800"/>
        </w:tabs>
        <w:spacing w:line="240" w:lineRule="auto"/>
        <w:ind w:left="720"/>
        <w:contextualSpacing/>
        <w:rPr>
          <w:rFonts w:asciiTheme="minorHAnsi" w:hAnsiTheme="minorHAnsi"/>
          <w:b/>
          <w:bCs/>
        </w:rPr>
      </w:pPr>
      <w:r w:rsidRPr="00F96A41">
        <w:rPr>
          <w:rFonts w:asciiTheme="minorHAnsi" w:hAnsiTheme="minorHAnsi"/>
          <w:b/>
          <w:bCs/>
        </w:rPr>
        <w:t xml:space="preserve">Summer Among the Peaks Discovery Camp </w:t>
      </w:r>
    </w:p>
    <w:p w14:paraId="6F4EAEE4" w14:textId="7324F89D" w:rsidR="00F96A41" w:rsidRDefault="00F96A41" w:rsidP="00F96A41">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Bug Camp Instructor</w:t>
      </w:r>
      <w:r>
        <w:rPr>
          <w:rFonts w:asciiTheme="minorHAnsi" w:hAnsiTheme="minorHAnsi"/>
          <w:b/>
        </w:rPr>
        <w:tab/>
      </w:r>
      <w:r>
        <w:rPr>
          <w:rFonts w:asciiTheme="minorHAnsi" w:hAnsiTheme="minorHAnsi"/>
        </w:rPr>
        <w:t xml:space="preserve">       July 2012, July 2013                    </w:t>
      </w:r>
    </w:p>
    <w:p w14:paraId="38984828" w14:textId="77777777" w:rsidR="00F96A41" w:rsidRDefault="00F96A41" w:rsidP="00F96A41">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lastRenderedPageBreak/>
        <w:t xml:space="preserve">-Instructing 10 students during </w:t>
      </w:r>
      <w:proofErr w:type="gramStart"/>
      <w:r>
        <w:rPr>
          <w:rFonts w:asciiTheme="minorHAnsi" w:hAnsiTheme="minorHAnsi"/>
        </w:rPr>
        <w:t>week long</w:t>
      </w:r>
      <w:proofErr w:type="gramEnd"/>
      <w:r>
        <w:rPr>
          <w:rFonts w:asciiTheme="minorHAnsi" w:hAnsiTheme="minorHAnsi"/>
        </w:rPr>
        <w:t xml:space="preserve"> bug camps with daily field trips</w:t>
      </w:r>
    </w:p>
    <w:p w14:paraId="3863F65A" w14:textId="77777777" w:rsidR="00416098" w:rsidRDefault="00BB25FD" w:rsidP="00067C87">
      <w:pPr>
        <w:tabs>
          <w:tab w:val="left" w:pos="720"/>
          <w:tab w:val="left" w:pos="1440"/>
          <w:tab w:val="right" w:pos="10800"/>
        </w:tabs>
        <w:ind w:firstLine="720"/>
        <w:contextualSpacing/>
        <w:rPr>
          <w:b/>
        </w:rPr>
      </w:pPr>
      <w:r w:rsidRPr="00416098">
        <w:rPr>
          <w:b/>
        </w:rPr>
        <w:t>Grand Canyon Wildlands Council</w:t>
      </w:r>
      <w:r w:rsidR="00A62E10">
        <w:rPr>
          <w:b/>
        </w:rPr>
        <w:tab/>
        <w:t>2012-2014</w:t>
      </w:r>
    </w:p>
    <w:p w14:paraId="6DEEA09A" w14:textId="77777777" w:rsidR="00D02EDF" w:rsidRDefault="00CE3E00" w:rsidP="00067C87">
      <w:pPr>
        <w:tabs>
          <w:tab w:val="left" w:pos="720"/>
          <w:tab w:val="left" w:pos="1440"/>
          <w:tab w:val="right" w:pos="10800"/>
        </w:tabs>
        <w:ind w:firstLine="720"/>
        <w:contextualSpacing/>
      </w:pPr>
      <w:r>
        <w:rPr>
          <w:b/>
        </w:rPr>
        <w:t>Lead Technician</w:t>
      </w:r>
      <w:r w:rsidR="00416098">
        <w:rPr>
          <w:b/>
        </w:rPr>
        <w:tab/>
      </w:r>
      <w:r w:rsidR="00A62E10">
        <w:rPr>
          <w:rFonts w:asciiTheme="minorHAnsi" w:hAnsiTheme="minorHAnsi"/>
        </w:rPr>
        <w:t>Flagstaff, AZ</w:t>
      </w:r>
      <w:r w:rsidR="007629F4">
        <w:tab/>
      </w:r>
      <w:r w:rsidR="00BB271F">
        <w:tab/>
      </w:r>
      <w:r w:rsidR="007629F4">
        <w:t>-Le</w:t>
      </w:r>
      <w:r w:rsidR="00416098">
        <w:t>ading</w:t>
      </w:r>
      <w:r w:rsidR="007629F4">
        <w:t xml:space="preserve"> collection of</w:t>
      </w:r>
      <w:r w:rsidR="00BB25FD">
        <w:t xml:space="preserve"> </w:t>
      </w:r>
      <w:r w:rsidR="00D02EDF">
        <w:t>interdisciplinary</w:t>
      </w:r>
      <w:r w:rsidR="00BB25FD">
        <w:t xml:space="preserve"> data</w:t>
      </w:r>
      <w:r w:rsidR="00D02EDF">
        <w:t>sets</w:t>
      </w:r>
      <w:r w:rsidR="00BB25FD">
        <w:t xml:space="preserve"> on </w:t>
      </w:r>
      <w:r w:rsidR="00D02EDF">
        <w:t>flora</w:t>
      </w:r>
      <w:r w:rsidR="00020EEE">
        <w:t>, fauna, hydrology, and human im</w:t>
      </w:r>
      <w:r w:rsidR="007629F4">
        <w:t>pact</w:t>
      </w:r>
    </w:p>
    <w:p w14:paraId="76941FD7" w14:textId="77777777" w:rsidR="00416098" w:rsidRPr="003138BF" w:rsidRDefault="00416098" w:rsidP="00067C87">
      <w:pPr>
        <w:tabs>
          <w:tab w:val="left" w:pos="720"/>
          <w:tab w:val="left" w:pos="1440"/>
          <w:tab w:val="right" w:pos="10800"/>
        </w:tabs>
        <w:ind w:firstLine="720"/>
        <w:contextualSpacing/>
      </w:pPr>
      <w:r>
        <w:tab/>
        <w:t>-Wrote technical field reports describing field sites and sampling efforts</w:t>
      </w:r>
    </w:p>
    <w:p w14:paraId="2B966A87" w14:textId="77777777" w:rsidR="00A62E10" w:rsidRPr="00A62E10" w:rsidRDefault="00B92D01" w:rsidP="00067C87">
      <w:pPr>
        <w:tabs>
          <w:tab w:val="left" w:pos="720"/>
          <w:tab w:val="left" w:pos="1440"/>
          <w:tab w:val="right" w:pos="10800"/>
        </w:tabs>
        <w:spacing w:line="240" w:lineRule="auto"/>
        <w:ind w:left="720"/>
        <w:contextualSpacing/>
        <w:rPr>
          <w:rFonts w:asciiTheme="minorHAnsi" w:hAnsiTheme="minorHAnsi"/>
          <w:b/>
        </w:rPr>
      </w:pPr>
      <w:r w:rsidRPr="00A62E10">
        <w:rPr>
          <w:rFonts w:asciiTheme="minorHAnsi" w:hAnsiTheme="minorHAnsi"/>
          <w:b/>
        </w:rPr>
        <w:t>Springs Stewardship Institute</w:t>
      </w:r>
      <w:r w:rsidR="00A62E10" w:rsidRPr="00A62E10">
        <w:rPr>
          <w:rFonts w:asciiTheme="minorHAnsi" w:hAnsiTheme="minorHAnsi"/>
          <w:b/>
        </w:rPr>
        <w:tab/>
        <w:t>2011-2012</w:t>
      </w:r>
    </w:p>
    <w:p w14:paraId="4481746A" w14:textId="77777777" w:rsidR="00B92D01" w:rsidRDefault="00A62E10"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Field Technician</w:t>
      </w:r>
      <w:r w:rsidR="0041370C">
        <w:rPr>
          <w:rFonts w:asciiTheme="minorHAnsi" w:hAnsiTheme="minorHAnsi"/>
        </w:rPr>
        <w:tab/>
      </w:r>
      <w:r>
        <w:rPr>
          <w:rFonts w:asciiTheme="minorHAnsi" w:hAnsiTheme="minorHAnsi"/>
        </w:rPr>
        <w:t>Flagstaff, AZ</w:t>
      </w:r>
    </w:p>
    <w:p w14:paraId="355BE944" w14:textId="77777777" w:rsidR="008747B9" w:rsidRDefault="00B92D0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E34F8B">
        <w:rPr>
          <w:rFonts w:asciiTheme="minorHAnsi" w:hAnsiTheme="minorHAnsi"/>
        </w:rPr>
        <w:t>C</w:t>
      </w:r>
      <w:r w:rsidR="007629F4">
        <w:rPr>
          <w:rFonts w:asciiTheme="minorHAnsi" w:hAnsiTheme="minorHAnsi"/>
        </w:rPr>
        <w:t>ollected</w:t>
      </w:r>
      <w:r>
        <w:rPr>
          <w:rFonts w:asciiTheme="minorHAnsi" w:hAnsiTheme="minorHAnsi"/>
        </w:rPr>
        <w:t xml:space="preserve"> </w:t>
      </w:r>
      <w:r w:rsidR="00CC3635">
        <w:rPr>
          <w:rFonts w:asciiTheme="minorHAnsi" w:hAnsiTheme="minorHAnsi"/>
        </w:rPr>
        <w:t xml:space="preserve">invertebrate </w:t>
      </w:r>
      <w:r w:rsidR="0086279A">
        <w:rPr>
          <w:rFonts w:asciiTheme="minorHAnsi" w:hAnsiTheme="minorHAnsi"/>
        </w:rPr>
        <w:t>specimens</w:t>
      </w:r>
      <w:r>
        <w:rPr>
          <w:rFonts w:asciiTheme="minorHAnsi" w:hAnsiTheme="minorHAnsi"/>
        </w:rPr>
        <w:t xml:space="preserve"> from over 40 spr</w:t>
      </w:r>
      <w:r w:rsidR="0041370C">
        <w:rPr>
          <w:rFonts w:asciiTheme="minorHAnsi" w:hAnsiTheme="minorHAnsi"/>
        </w:rPr>
        <w:t xml:space="preserve">ings </w:t>
      </w:r>
      <w:r w:rsidR="00A62E10">
        <w:rPr>
          <w:rFonts w:asciiTheme="minorHAnsi" w:hAnsiTheme="minorHAnsi"/>
        </w:rPr>
        <w:t>on public lands in AZ and NV</w:t>
      </w:r>
    </w:p>
    <w:p w14:paraId="2210989E" w14:textId="77777777" w:rsidR="00014236" w:rsidRDefault="00DA719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-Gathering interdisciplinary datasets on the </w:t>
      </w:r>
      <w:r w:rsidR="00991B2C">
        <w:rPr>
          <w:rFonts w:asciiTheme="minorHAnsi" w:hAnsiTheme="minorHAnsi"/>
        </w:rPr>
        <w:t>biology, geology, hydrology, and archaeology</w:t>
      </w:r>
      <w:r>
        <w:rPr>
          <w:rFonts w:asciiTheme="minorHAnsi" w:hAnsiTheme="minorHAnsi"/>
        </w:rPr>
        <w:t xml:space="preserve"> of springs</w:t>
      </w:r>
    </w:p>
    <w:p w14:paraId="71BBA0BD" w14:textId="77777777" w:rsidR="00716291" w:rsidRPr="00BB2A4B" w:rsidRDefault="004D791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-Aided in the facilit</w:t>
      </w:r>
      <w:r w:rsidR="000650DE">
        <w:rPr>
          <w:rFonts w:asciiTheme="minorHAnsi" w:hAnsiTheme="minorHAnsi"/>
        </w:rPr>
        <w:t>ation of 2 workshops</w:t>
      </w:r>
      <w:r w:rsidR="00A62E10">
        <w:rPr>
          <w:rFonts w:asciiTheme="minorHAnsi" w:hAnsiTheme="minorHAnsi"/>
        </w:rPr>
        <w:t xml:space="preserve"> for spring monitoring and restoration.</w:t>
      </w:r>
    </w:p>
    <w:p w14:paraId="46126D78" w14:textId="77777777" w:rsidR="00A62E10" w:rsidRPr="00A62E10" w:rsidRDefault="00A62E10" w:rsidP="00067C87">
      <w:pPr>
        <w:tabs>
          <w:tab w:val="left" w:pos="720"/>
          <w:tab w:val="left" w:pos="1440"/>
          <w:tab w:val="right" w:pos="10800"/>
        </w:tabs>
        <w:spacing w:line="240" w:lineRule="auto"/>
        <w:ind w:firstLine="720"/>
        <w:contextualSpacing/>
        <w:rPr>
          <w:rFonts w:asciiTheme="minorHAnsi" w:hAnsiTheme="minorHAnsi"/>
          <w:b/>
        </w:rPr>
      </w:pPr>
      <w:r w:rsidRPr="00A62E10">
        <w:rPr>
          <w:rFonts w:asciiTheme="minorHAnsi" w:hAnsiTheme="minorHAnsi"/>
          <w:b/>
        </w:rPr>
        <w:t xml:space="preserve">US Forest Service/ </w:t>
      </w:r>
      <w:proofErr w:type="spellStart"/>
      <w:r w:rsidRPr="00A62E10">
        <w:rPr>
          <w:rFonts w:asciiTheme="minorHAnsi" w:hAnsiTheme="minorHAnsi"/>
          <w:b/>
        </w:rPr>
        <w:t>Americorps</w:t>
      </w:r>
      <w:proofErr w:type="spellEnd"/>
      <w:r w:rsidRPr="00A62E10">
        <w:rPr>
          <w:rFonts w:asciiTheme="minorHAnsi" w:hAnsiTheme="minorHAnsi"/>
          <w:b/>
        </w:rPr>
        <w:t xml:space="preserve"> </w:t>
      </w:r>
      <w:r w:rsidRPr="00A62E10">
        <w:rPr>
          <w:rFonts w:asciiTheme="minorHAnsi" w:hAnsiTheme="minorHAnsi"/>
          <w:b/>
        </w:rPr>
        <w:tab/>
        <w:t>2010</w:t>
      </w:r>
    </w:p>
    <w:p w14:paraId="4BFE6358" w14:textId="77777777" w:rsidR="003B7176" w:rsidRPr="007E7F03" w:rsidRDefault="003B7176" w:rsidP="00BB271F">
      <w:pPr>
        <w:tabs>
          <w:tab w:val="left" w:pos="720"/>
          <w:tab w:val="left" w:pos="1440"/>
          <w:tab w:val="right" w:pos="10800"/>
        </w:tabs>
        <w:spacing w:line="240" w:lineRule="auto"/>
        <w:ind w:firstLine="720"/>
        <w:contextualSpacing/>
        <w:rPr>
          <w:rFonts w:asciiTheme="minorHAnsi" w:hAnsiTheme="minorHAnsi"/>
          <w:b/>
        </w:rPr>
      </w:pPr>
      <w:r w:rsidRPr="0088226B">
        <w:rPr>
          <w:rFonts w:asciiTheme="minorHAnsi" w:hAnsiTheme="minorHAnsi"/>
          <w:b/>
        </w:rPr>
        <w:t>Interpretation Intern</w:t>
      </w:r>
      <w:r>
        <w:rPr>
          <w:rFonts w:asciiTheme="minorHAnsi" w:hAnsiTheme="minorHAnsi"/>
          <w:b/>
        </w:rPr>
        <w:t>shi</w:t>
      </w:r>
      <w:r w:rsidR="00A62E10">
        <w:rPr>
          <w:rFonts w:asciiTheme="minorHAnsi" w:hAnsiTheme="minorHAnsi"/>
          <w:b/>
        </w:rPr>
        <w:t>p</w:t>
      </w:r>
      <w:r w:rsidR="00A62E10">
        <w:rPr>
          <w:rFonts w:asciiTheme="minorHAnsi" w:hAnsiTheme="minorHAnsi"/>
          <w:b/>
        </w:rPr>
        <w:tab/>
      </w:r>
      <w:r w:rsidR="00A62E10">
        <w:rPr>
          <w:rFonts w:asciiTheme="minorHAnsi" w:hAnsiTheme="minorHAnsi"/>
        </w:rPr>
        <w:t>Santa Fe National Forest, NM</w:t>
      </w:r>
      <w:r w:rsidRPr="0088226B">
        <w:rPr>
          <w:rFonts w:asciiTheme="minorHAnsi" w:hAnsiTheme="minorHAnsi"/>
        </w:rPr>
        <w:tab/>
      </w:r>
      <w:r>
        <w:rPr>
          <w:rFonts w:asciiTheme="minorHAnsi" w:hAnsiTheme="minorHAnsi"/>
        </w:rPr>
        <w:tab/>
        <w:t>-</w:t>
      </w:r>
      <w:r w:rsidRPr="0088226B">
        <w:rPr>
          <w:rFonts w:asciiTheme="minorHAnsi" w:hAnsiTheme="minorHAnsi"/>
        </w:rPr>
        <w:t>Created and delivered 8 educational programs</w:t>
      </w:r>
      <w:r>
        <w:rPr>
          <w:rFonts w:asciiTheme="minorHAnsi" w:hAnsiTheme="minorHAnsi"/>
        </w:rPr>
        <w:t xml:space="preserve"> for mixed</w:t>
      </w:r>
      <w:r w:rsidRPr="0088226B">
        <w:rPr>
          <w:rFonts w:asciiTheme="minorHAnsi" w:hAnsiTheme="minorHAnsi"/>
        </w:rPr>
        <w:t>-age audiences</w:t>
      </w:r>
    </w:p>
    <w:p w14:paraId="7935FD22" w14:textId="37B79555" w:rsidR="003B7176"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Designed and illustrated a field guide to freshwater macroinvertebrates</w:t>
      </w:r>
    </w:p>
    <w:p w14:paraId="273CFD36" w14:textId="352320DC" w:rsidR="00861953"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Made 2,000+ contacts with forest visitors</w:t>
      </w:r>
    </w:p>
    <w:p w14:paraId="69CABDD5" w14:textId="77777777" w:rsidR="009F0505" w:rsidRPr="00861953" w:rsidRDefault="00020EEE" w:rsidP="00067C87">
      <w:pPr>
        <w:pStyle w:val="ListParagraph"/>
        <w:tabs>
          <w:tab w:val="left" w:pos="720"/>
          <w:tab w:val="left" w:pos="1440"/>
          <w:tab w:val="right" w:pos="10800"/>
        </w:tabs>
        <w:spacing w:after="0" w:line="240" w:lineRule="auto"/>
        <w:ind w:left="0"/>
        <w:rPr>
          <w:rFonts w:asciiTheme="majorHAnsi" w:hAnsiTheme="majorHAnsi"/>
          <w:sz w:val="28"/>
          <w:szCs w:val="28"/>
        </w:rPr>
      </w:pPr>
      <w:r>
        <w:rPr>
          <w:rFonts w:asciiTheme="majorHAnsi" w:hAnsiTheme="majorHAnsi"/>
          <w:b/>
          <w:sz w:val="28"/>
          <w:szCs w:val="28"/>
        </w:rPr>
        <w:t xml:space="preserve">Additional </w:t>
      </w:r>
      <w:r w:rsidR="00CC3635">
        <w:rPr>
          <w:rFonts w:asciiTheme="majorHAnsi" w:hAnsiTheme="majorHAnsi"/>
          <w:b/>
          <w:sz w:val="28"/>
          <w:szCs w:val="28"/>
        </w:rPr>
        <w:t>Scientific</w:t>
      </w:r>
      <w:r w:rsidR="0002375A" w:rsidRPr="0088226B">
        <w:rPr>
          <w:rFonts w:asciiTheme="majorHAnsi" w:hAnsiTheme="majorHAnsi"/>
          <w:b/>
          <w:sz w:val="28"/>
          <w:szCs w:val="28"/>
        </w:rPr>
        <w:t xml:space="preserve"> </w:t>
      </w:r>
      <w:r w:rsidR="009C569B">
        <w:rPr>
          <w:rFonts w:asciiTheme="majorHAnsi" w:hAnsiTheme="majorHAnsi"/>
          <w:b/>
          <w:sz w:val="28"/>
          <w:szCs w:val="28"/>
        </w:rPr>
        <w:t xml:space="preserve">Research and </w:t>
      </w:r>
      <w:r w:rsidR="004C0E19">
        <w:rPr>
          <w:rFonts w:asciiTheme="majorHAnsi" w:hAnsiTheme="majorHAnsi"/>
          <w:b/>
          <w:sz w:val="28"/>
          <w:szCs w:val="28"/>
        </w:rPr>
        <w:t xml:space="preserve">Field </w:t>
      </w:r>
      <w:r w:rsidR="009C569B">
        <w:rPr>
          <w:rFonts w:asciiTheme="majorHAnsi" w:hAnsiTheme="majorHAnsi"/>
          <w:b/>
          <w:sz w:val="28"/>
          <w:szCs w:val="28"/>
        </w:rPr>
        <w:t>Experience</w:t>
      </w:r>
      <w:r w:rsidR="009F0505">
        <w:rPr>
          <w:rFonts w:asciiTheme="majorHAnsi" w:hAnsiTheme="majorHAnsi"/>
          <w:b/>
          <w:sz w:val="28"/>
          <w:szCs w:val="28"/>
        </w:rPr>
        <w:t>:</w:t>
      </w:r>
    </w:p>
    <w:p w14:paraId="21E17D95" w14:textId="24146EF3" w:rsidR="00BB271F" w:rsidRDefault="00BB271F" w:rsidP="00BB271F">
      <w:pPr>
        <w:tabs>
          <w:tab w:val="left" w:pos="720"/>
          <w:tab w:val="left" w:pos="1440"/>
          <w:tab w:val="right" w:pos="10800"/>
        </w:tabs>
        <w:spacing w:line="240" w:lineRule="auto"/>
        <w:contextualSpacing/>
        <w:rPr>
          <w:rFonts w:asciiTheme="minorHAnsi" w:hAnsiTheme="minorHAnsi"/>
          <w:b/>
        </w:rPr>
      </w:pPr>
      <w:r>
        <w:rPr>
          <w:rFonts w:asciiTheme="minorHAnsi" w:hAnsiTheme="minorHAnsi"/>
        </w:rPr>
        <w:tab/>
      </w:r>
      <w:r>
        <w:rPr>
          <w:rFonts w:asciiTheme="minorHAnsi" w:hAnsiTheme="minorHAnsi"/>
          <w:b/>
        </w:rPr>
        <w:t>Field Technician – Monitoring fish populations Glen Canyon/CO River</w:t>
      </w:r>
      <w:r>
        <w:rPr>
          <w:rFonts w:asciiTheme="minorHAnsi" w:hAnsiTheme="minorHAnsi"/>
          <w:b/>
        </w:rPr>
        <w:tab/>
      </w:r>
      <w:r>
        <w:rPr>
          <w:rFonts w:asciiTheme="minorHAnsi" w:hAnsiTheme="minorHAnsi"/>
        </w:rPr>
        <w:t>2012-present</w:t>
      </w:r>
      <w:r>
        <w:rPr>
          <w:rFonts w:asciiTheme="minorHAnsi" w:hAnsiTheme="minorHAnsi"/>
          <w:b/>
        </w:rPr>
        <w:tab/>
      </w:r>
      <w:r>
        <w:rPr>
          <w:rFonts w:asciiTheme="minorHAnsi" w:hAnsiTheme="minorHAnsi"/>
        </w:rPr>
        <w:t xml:space="preserve">USGS/GCMRC </w:t>
      </w:r>
      <w:r>
        <w:rPr>
          <w:rFonts w:asciiTheme="minorHAnsi" w:hAnsiTheme="minorHAnsi"/>
        </w:rPr>
        <w:tab/>
      </w:r>
    </w:p>
    <w:p w14:paraId="629B7181"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Handling, identifying, sexing, measuring, and tagging fish</w:t>
      </w:r>
    </w:p>
    <w:p w14:paraId="005E3A6F"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With a team, processing up to 5,000 fish a night (collected by electroshocking)</w:t>
      </w:r>
    </w:p>
    <w:p w14:paraId="39F45C43" w14:textId="77777777" w:rsidR="00BB271F" w:rsidRPr="00191AA6"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Working nocturnally (8 pm – 4 am)</w:t>
      </w:r>
    </w:p>
    <w:p w14:paraId="6E84490F"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b/>
        </w:rPr>
        <w:t>Trip participant – Sesquicentennial Colorado River Exploratory Expedition</w:t>
      </w:r>
      <w:r>
        <w:rPr>
          <w:rFonts w:asciiTheme="minorHAnsi" w:hAnsiTheme="minorHAnsi"/>
          <w:b/>
        </w:rPr>
        <w:tab/>
      </w:r>
      <w:r w:rsidRPr="00995B35">
        <w:rPr>
          <w:rFonts w:asciiTheme="minorHAnsi" w:hAnsiTheme="minorHAnsi"/>
        </w:rPr>
        <w:t>2019</w:t>
      </w:r>
    </w:p>
    <w:p w14:paraId="63F3C10E"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USGS/UWY</w:t>
      </w:r>
    </w:p>
    <w:p w14:paraId="194212A0" w14:textId="77777777" w:rsidR="00995B35" w:rsidRPr="00995B35" w:rsidRDefault="00995B35" w:rsidP="00995B35">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ab/>
        <w:t>-Selected as a USGS participant in river trip celebrating 150 years since Powell Expedition</w:t>
      </w:r>
    </w:p>
    <w:p w14:paraId="16D1441E" w14:textId="77777777" w:rsidR="00BB271F" w:rsidRPr="00BB271F" w:rsidRDefault="00191AA6" w:rsidP="00BB271F">
      <w:pPr>
        <w:tabs>
          <w:tab w:val="left" w:pos="720"/>
          <w:tab w:val="left" w:pos="1440"/>
          <w:tab w:val="right" w:pos="10800"/>
        </w:tabs>
        <w:spacing w:line="240" w:lineRule="auto"/>
        <w:ind w:firstLine="720"/>
        <w:contextualSpacing/>
        <w:rPr>
          <w:rFonts w:asciiTheme="minorHAnsi" w:hAnsiTheme="minorHAnsi"/>
          <w:b/>
        </w:rPr>
      </w:pPr>
      <w:r w:rsidRPr="00BB271F">
        <w:rPr>
          <w:rFonts w:asciiTheme="minorHAnsi" w:hAnsiTheme="minorHAnsi"/>
          <w:b/>
        </w:rPr>
        <w:t>Field Technician</w:t>
      </w:r>
      <w:r w:rsidR="00BB271F" w:rsidRPr="00BB271F">
        <w:rPr>
          <w:rFonts w:asciiTheme="minorHAnsi" w:hAnsiTheme="minorHAnsi"/>
          <w:b/>
        </w:rPr>
        <w:tab/>
      </w:r>
      <w:r w:rsidRPr="00BB271F">
        <w:rPr>
          <w:rFonts w:asciiTheme="minorHAnsi" w:hAnsiTheme="minorHAnsi"/>
        </w:rPr>
        <w:t>2012</w:t>
      </w:r>
    </w:p>
    <w:p w14:paraId="752EEB04" w14:textId="77777777" w:rsidR="00191AA6" w:rsidRPr="00BB271F" w:rsidRDefault="00191AA6" w:rsidP="00BB271F">
      <w:pPr>
        <w:tabs>
          <w:tab w:val="left" w:pos="720"/>
          <w:tab w:val="left" w:pos="1440"/>
          <w:tab w:val="right" w:pos="10800"/>
        </w:tabs>
        <w:spacing w:line="240" w:lineRule="auto"/>
        <w:ind w:firstLine="720"/>
        <w:contextualSpacing/>
        <w:rPr>
          <w:rFonts w:asciiTheme="minorHAnsi" w:hAnsiTheme="minorHAnsi"/>
        </w:rPr>
      </w:pPr>
      <w:r w:rsidRPr="00BB271F">
        <w:rPr>
          <w:rFonts w:asciiTheme="minorHAnsi" w:hAnsiTheme="minorHAnsi"/>
        </w:rPr>
        <w:t>Seeds of Success/Northern Arizona University</w:t>
      </w:r>
      <w:r w:rsidRPr="00BB271F">
        <w:rPr>
          <w:rFonts w:asciiTheme="minorHAnsi" w:hAnsiTheme="minorHAnsi"/>
        </w:rPr>
        <w:tab/>
        <w:t xml:space="preserve"> </w:t>
      </w:r>
      <w:r w:rsidRPr="00BB271F">
        <w:rPr>
          <w:rFonts w:asciiTheme="minorHAnsi" w:hAnsiTheme="minorHAnsi"/>
        </w:rPr>
        <w:tab/>
      </w:r>
      <w:r w:rsidR="00BB271F" w:rsidRPr="00BB271F">
        <w:rPr>
          <w:rFonts w:asciiTheme="minorHAnsi" w:hAnsiTheme="minorHAnsi"/>
        </w:rPr>
        <w:tab/>
      </w:r>
      <w:r w:rsidRPr="00BB271F">
        <w:rPr>
          <w:rFonts w:asciiTheme="minorHAnsi" w:hAnsiTheme="minorHAnsi"/>
        </w:rPr>
        <w:t>-Identifying and collecting seeds from native plants in Southern Utah</w:t>
      </w:r>
      <w:r w:rsidR="00115E93" w:rsidRPr="00BB271F">
        <w:rPr>
          <w:rFonts w:asciiTheme="minorHAnsi" w:hAnsiTheme="minorHAnsi"/>
        </w:rPr>
        <w:t xml:space="preserve"> </w:t>
      </w:r>
    </w:p>
    <w:p w14:paraId="23FAFA88" w14:textId="77777777" w:rsidR="00191AA6" w:rsidRPr="00191AA6" w:rsidRDefault="00191AA6" w:rsidP="00BB271F">
      <w:pPr>
        <w:tabs>
          <w:tab w:val="left" w:pos="720"/>
          <w:tab w:val="left" w:pos="1440"/>
          <w:tab w:val="right" w:pos="10800"/>
        </w:tabs>
        <w:spacing w:line="240" w:lineRule="auto"/>
        <w:ind w:firstLine="720"/>
        <w:contextualSpacing/>
      </w:pPr>
      <w:r w:rsidRPr="00BB271F">
        <w:rPr>
          <w:rFonts w:asciiTheme="minorHAnsi" w:hAnsiTheme="minorHAnsi"/>
        </w:rPr>
        <w:tab/>
        <w:t>-Using a field</w:t>
      </w:r>
      <w:r w:rsidRPr="00BB271F">
        <w:t xml:space="preserve"> press</w:t>
      </w:r>
      <w:r>
        <w:t xml:space="preserve"> to collect voucher </w:t>
      </w:r>
      <w:r w:rsidR="0086279A">
        <w:t>specimens</w:t>
      </w:r>
      <w:r>
        <w:t xml:space="preserve"> for Flagstaff herbarium and Smithsonian collections</w:t>
      </w:r>
    </w:p>
    <w:p w14:paraId="6E69F378" w14:textId="77777777" w:rsidR="00191AA6" w:rsidRPr="0081600E" w:rsidRDefault="00191AA6" w:rsidP="00067C87">
      <w:pPr>
        <w:tabs>
          <w:tab w:val="left" w:pos="720"/>
          <w:tab w:val="left" w:pos="1440"/>
          <w:tab w:val="right" w:pos="10800"/>
        </w:tabs>
        <w:spacing w:line="240" w:lineRule="auto"/>
        <w:ind w:firstLine="720"/>
        <w:contextualSpacing/>
      </w:pPr>
      <w:r>
        <w:rPr>
          <w:rFonts w:asciiTheme="minorHAnsi" w:hAnsiTheme="minorHAnsi"/>
          <w:b/>
        </w:rPr>
        <w:t xml:space="preserve">Field Assistant – Monitoring populations of Humpback Chub in the Colorado River </w:t>
      </w:r>
      <w:r>
        <w:rPr>
          <w:rFonts w:asciiTheme="minorHAnsi" w:hAnsiTheme="minorHAnsi"/>
          <w:b/>
        </w:rPr>
        <w:tab/>
      </w:r>
      <w:r>
        <w:rPr>
          <w:rFonts w:asciiTheme="minorHAnsi" w:hAnsiTheme="minorHAnsi"/>
        </w:rPr>
        <w:t xml:space="preserve">      </w:t>
      </w:r>
      <w:r w:rsidRPr="00BB271F">
        <w:rPr>
          <w:rFonts w:asciiTheme="minorHAnsi" w:hAnsiTheme="minorHAnsi"/>
        </w:rPr>
        <w:t>Apr 2012, Sept 2012</w:t>
      </w:r>
    </w:p>
    <w:p w14:paraId="71AE280B"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US Fish and Wildlife Service </w:t>
      </w:r>
      <w:r>
        <w:rPr>
          <w:rFonts w:asciiTheme="minorHAnsi" w:hAnsiTheme="minorHAnsi"/>
        </w:rPr>
        <w:tab/>
        <w:t xml:space="preserve">       </w:t>
      </w:r>
    </w:p>
    <w:p w14:paraId="41432C1A" w14:textId="6B4EAE84"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-Capturing fish using </w:t>
      </w:r>
      <w:r w:rsidR="00070519">
        <w:rPr>
          <w:rFonts w:asciiTheme="minorHAnsi" w:hAnsiTheme="minorHAnsi"/>
        </w:rPr>
        <w:t>hoop</w:t>
      </w:r>
      <w:r>
        <w:rPr>
          <w:rFonts w:asciiTheme="minorHAnsi" w:hAnsiTheme="minorHAnsi"/>
        </w:rPr>
        <w:t xml:space="preserve"> and trammel nets </w:t>
      </w:r>
    </w:p>
    <w:p w14:paraId="48FFAFE5"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-Handling, identifying, sexing, measuring</w:t>
      </w:r>
      <w:r w:rsidR="003B5937">
        <w:rPr>
          <w:rFonts w:asciiTheme="minorHAnsi" w:hAnsiTheme="minorHAnsi"/>
        </w:rPr>
        <w:t>, and PIT tagging</w:t>
      </w:r>
      <w:r>
        <w:rPr>
          <w:rFonts w:asciiTheme="minorHAnsi" w:hAnsiTheme="minorHAnsi"/>
        </w:rPr>
        <w:t xml:space="preserve"> fish</w:t>
      </w:r>
    </w:p>
    <w:p w14:paraId="1396B436" w14:textId="77777777" w:rsidR="00BB271F" w:rsidRDefault="0002375A" w:rsidP="00067C87">
      <w:pPr>
        <w:tabs>
          <w:tab w:val="left" w:pos="720"/>
          <w:tab w:val="left" w:pos="1440"/>
          <w:tab w:val="right" w:pos="10800"/>
        </w:tabs>
        <w:spacing w:line="240" w:lineRule="auto"/>
        <w:ind w:left="1440" w:hanging="720"/>
        <w:contextualSpacing/>
        <w:rPr>
          <w:rFonts w:asciiTheme="minorHAnsi" w:hAnsiTheme="minorHAnsi"/>
        </w:rPr>
      </w:pPr>
      <w:r w:rsidRPr="00191AA6">
        <w:rPr>
          <w:rFonts w:asciiTheme="minorHAnsi" w:hAnsiTheme="minorHAnsi"/>
          <w:b/>
        </w:rPr>
        <w:t xml:space="preserve">Elk calf-mortality study </w:t>
      </w:r>
      <w:r w:rsidRPr="00191AA6">
        <w:rPr>
          <w:rFonts w:asciiTheme="minorHAnsi" w:hAnsiTheme="minorHAnsi"/>
        </w:rPr>
        <w:t xml:space="preserve">at </w:t>
      </w:r>
      <w:r w:rsidRPr="00191AA6">
        <w:rPr>
          <w:rFonts w:asciiTheme="minorHAnsi" w:hAnsiTheme="minorHAnsi"/>
          <w:b/>
        </w:rPr>
        <w:t>the Valle Caldera National Wildlife Refuge</w:t>
      </w:r>
      <w:r w:rsidR="006D2227" w:rsidRPr="00191AA6">
        <w:rPr>
          <w:rFonts w:asciiTheme="minorHAnsi" w:hAnsiTheme="minorHAnsi"/>
          <w:b/>
        </w:rPr>
        <w:t>, N</w:t>
      </w:r>
      <w:r w:rsidR="00BB271F">
        <w:rPr>
          <w:rFonts w:asciiTheme="minorHAnsi" w:hAnsiTheme="minorHAnsi"/>
          <w:b/>
        </w:rPr>
        <w:t>M</w:t>
      </w:r>
      <w:r w:rsidR="00191AA6" w:rsidRPr="00191AA6">
        <w:rPr>
          <w:rFonts w:asciiTheme="minorHAnsi" w:hAnsiTheme="minorHAnsi"/>
          <w:b/>
        </w:rPr>
        <w:tab/>
      </w:r>
      <w:r w:rsidR="00191AA6" w:rsidRPr="00191AA6">
        <w:rPr>
          <w:rFonts w:asciiTheme="minorHAnsi" w:hAnsiTheme="minorHAnsi"/>
        </w:rPr>
        <w:t>June - July 2011</w:t>
      </w:r>
      <w:r w:rsidR="00191AA6">
        <w:rPr>
          <w:rFonts w:asciiTheme="minorHAnsi" w:hAnsiTheme="minorHAnsi"/>
        </w:rPr>
        <w:t xml:space="preserve"> </w:t>
      </w:r>
    </w:p>
    <w:p w14:paraId="178C39CF"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6D2227" w:rsidRPr="0088226B">
        <w:rPr>
          <w:rFonts w:asciiTheme="minorHAnsi" w:hAnsiTheme="minorHAnsi"/>
        </w:rPr>
        <w:t>-</w:t>
      </w:r>
      <w:r w:rsidR="000015D3" w:rsidRPr="0088226B">
        <w:rPr>
          <w:rFonts w:asciiTheme="minorHAnsi" w:hAnsiTheme="minorHAnsi"/>
        </w:rPr>
        <w:t>T</w:t>
      </w:r>
      <w:r w:rsidR="0002375A" w:rsidRPr="0088226B">
        <w:rPr>
          <w:rFonts w:asciiTheme="minorHAnsi" w:hAnsiTheme="minorHAnsi"/>
        </w:rPr>
        <w:t xml:space="preserve">agging calves with ear tag transmitter, locating wildlife using telemetry, </w:t>
      </w:r>
      <w:r w:rsidR="00FD27A4">
        <w:rPr>
          <w:rFonts w:asciiTheme="minorHAnsi" w:hAnsiTheme="minorHAnsi"/>
        </w:rPr>
        <w:t xml:space="preserve">appropriately </w:t>
      </w:r>
      <w:r w:rsidR="006D2227" w:rsidRPr="0088226B">
        <w:rPr>
          <w:rFonts w:asciiTheme="minorHAnsi" w:hAnsiTheme="minorHAnsi"/>
        </w:rPr>
        <w:t xml:space="preserve">handling </w:t>
      </w:r>
      <w:r w:rsidR="00FD27A4">
        <w:rPr>
          <w:rFonts w:asciiTheme="minorHAnsi" w:hAnsiTheme="minorHAnsi"/>
        </w:rPr>
        <w:t>calves</w:t>
      </w:r>
    </w:p>
    <w:p w14:paraId="79928AE5" w14:textId="77777777" w:rsidR="00BB271F" w:rsidRDefault="0015649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Independent research project on benthic invertebrates of the Colorado River and its tributaries</w:t>
      </w:r>
      <w:r w:rsidR="00191AA6">
        <w:rPr>
          <w:rFonts w:asciiTheme="minorHAnsi" w:hAnsiTheme="minorHAnsi"/>
          <w:b/>
        </w:rPr>
        <w:t xml:space="preserve">          </w:t>
      </w:r>
      <w:r w:rsidR="00BB271F">
        <w:rPr>
          <w:rFonts w:asciiTheme="minorHAnsi" w:hAnsiTheme="minorHAnsi"/>
          <w:b/>
        </w:rPr>
        <w:tab/>
        <w:t xml:space="preserve"> </w:t>
      </w:r>
      <w:r w:rsidR="00BB271F" w:rsidRPr="00BB271F">
        <w:rPr>
          <w:rFonts w:asciiTheme="minorHAnsi" w:hAnsiTheme="minorHAnsi"/>
        </w:rPr>
        <w:t>2011</w:t>
      </w:r>
      <w:r w:rsidR="00191AA6">
        <w:rPr>
          <w:rFonts w:asciiTheme="minorHAnsi" w:hAnsiTheme="minorHAnsi"/>
        </w:rPr>
        <w:t xml:space="preserve"> </w:t>
      </w:r>
    </w:p>
    <w:p w14:paraId="05E76516"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15649F" w:rsidRPr="00191AA6">
        <w:rPr>
          <w:rFonts w:asciiTheme="minorHAnsi" w:hAnsiTheme="minorHAnsi"/>
          <w:b/>
        </w:rPr>
        <w:t>-</w:t>
      </w:r>
      <w:r w:rsidR="000A4487" w:rsidRPr="00191AA6">
        <w:rPr>
          <w:rFonts w:asciiTheme="minorHAnsi" w:hAnsiTheme="minorHAnsi"/>
        </w:rPr>
        <w:t>Sampled</w:t>
      </w:r>
      <w:r w:rsidR="009C569B" w:rsidRPr="00191AA6">
        <w:rPr>
          <w:rFonts w:asciiTheme="minorHAnsi" w:hAnsiTheme="minorHAnsi"/>
        </w:rPr>
        <w:t xml:space="preserve"> insects</w:t>
      </w:r>
      <w:r w:rsidR="0015649F" w:rsidRPr="00191AA6">
        <w:rPr>
          <w:rFonts w:asciiTheme="minorHAnsi" w:hAnsiTheme="minorHAnsi"/>
        </w:rPr>
        <w:t xml:space="preserve"> </w:t>
      </w:r>
      <w:r w:rsidR="000A4487" w:rsidRPr="00191AA6">
        <w:rPr>
          <w:rFonts w:asciiTheme="minorHAnsi" w:hAnsiTheme="minorHAnsi"/>
        </w:rPr>
        <w:t>from ten tributaries and 9 sites along the Colorado River during a 21 day river trip</w:t>
      </w:r>
    </w:p>
    <w:p w14:paraId="191DB411" w14:textId="77777777" w:rsidR="000A4487" w:rsidRPr="00191AA6" w:rsidRDefault="000A4487" w:rsidP="00067C87">
      <w:pPr>
        <w:tabs>
          <w:tab w:val="left" w:pos="720"/>
          <w:tab w:val="left" w:pos="1440"/>
          <w:tab w:val="right" w:pos="10800"/>
        </w:tabs>
        <w:spacing w:line="240" w:lineRule="auto"/>
        <w:ind w:left="1440"/>
        <w:contextualSpacing/>
        <w:rPr>
          <w:rFonts w:asciiTheme="minorHAnsi" w:hAnsiTheme="minorHAnsi"/>
        </w:rPr>
      </w:pPr>
      <w:r w:rsidRPr="00191AA6">
        <w:rPr>
          <w:rFonts w:asciiTheme="minorHAnsi" w:hAnsiTheme="minorHAnsi"/>
          <w:b/>
        </w:rPr>
        <w:t>-</w:t>
      </w:r>
      <w:r w:rsidR="00604DE6" w:rsidRPr="00191AA6">
        <w:rPr>
          <w:rFonts w:asciiTheme="minorHAnsi" w:hAnsiTheme="minorHAnsi"/>
        </w:rPr>
        <w:t xml:space="preserve">Authored an unpublished 8 page report and presented </w:t>
      </w:r>
      <w:r w:rsidR="009C569B" w:rsidRPr="00191AA6">
        <w:rPr>
          <w:rFonts w:asciiTheme="minorHAnsi" w:hAnsiTheme="minorHAnsi"/>
        </w:rPr>
        <w:t xml:space="preserve">at </w:t>
      </w:r>
      <w:r w:rsidR="00604DE6" w:rsidRPr="00191AA6">
        <w:rPr>
          <w:rFonts w:asciiTheme="minorHAnsi" w:hAnsiTheme="minorHAnsi"/>
        </w:rPr>
        <w:t>Prescott College Grand Canyon Symposium</w:t>
      </w:r>
    </w:p>
    <w:p w14:paraId="2391B70F" w14:textId="77777777" w:rsidR="00191AA6" w:rsidRPr="00532583" w:rsidRDefault="009C569B"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lang w:val="es-MX"/>
        </w:rPr>
        <w:t>Collecting</w:t>
      </w:r>
      <w:proofErr w:type="spellEnd"/>
      <w:r w:rsidRPr="00191AA6">
        <w:rPr>
          <w:rFonts w:asciiTheme="minorHAnsi" w:hAnsiTheme="minorHAnsi"/>
          <w:b/>
          <w:lang w:val="es-MX"/>
        </w:rPr>
        <w:t xml:space="preserve"> </w:t>
      </w:r>
      <w:proofErr w:type="spellStart"/>
      <w:proofErr w:type="gramStart"/>
      <w:r w:rsidRPr="00191AA6">
        <w:rPr>
          <w:rFonts w:asciiTheme="minorHAnsi" w:hAnsiTheme="minorHAnsi"/>
          <w:b/>
          <w:lang w:val="es-MX"/>
        </w:rPr>
        <w:t>baseline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resource</w:t>
      </w:r>
      <w:proofErr w:type="spellEnd"/>
      <w:proofErr w:type="gramEnd"/>
      <w:r w:rsidRPr="00191AA6">
        <w:rPr>
          <w:rFonts w:asciiTheme="minorHAnsi" w:hAnsiTheme="minorHAnsi"/>
          <w:b/>
          <w:lang w:val="es-MX"/>
        </w:rPr>
        <w:t xml:space="preserve"> data in </w:t>
      </w:r>
      <w:proofErr w:type="spellStart"/>
      <w:r w:rsidRPr="00191AA6">
        <w:rPr>
          <w:rFonts w:asciiTheme="minorHAnsi" w:hAnsiTheme="minorHAnsi"/>
          <w:b/>
          <w:lang w:val="es-MX"/>
        </w:rPr>
        <w:t>remote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technical</w:t>
      </w:r>
      <w:proofErr w:type="spellEnd"/>
      <w:r w:rsidRPr="00191AA6">
        <w:rPr>
          <w:rFonts w:asciiTheme="minorHAnsi" w:hAnsiTheme="minorHAnsi"/>
          <w:b/>
          <w:lang w:val="es-MX"/>
        </w:rPr>
        <w:t xml:space="preserve"> slot </w:t>
      </w:r>
      <w:proofErr w:type="spellStart"/>
      <w:r w:rsidRPr="00191AA6">
        <w:rPr>
          <w:rFonts w:asciiTheme="minorHAnsi" w:hAnsiTheme="minorHAnsi"/>
          <w:b/>
          <w:lang w:val="es-MX"/>
        </w:rPr>
        <w:t>canyons</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of</w:t>
      </w:r>
      <w:proofErr w:type="spellEnd"/>
      <w:r w:rsidRPr="00191AA6">
        <w:rPr>
          <w:rFonts w:asciiTheme="minorHAnsi" w:hAnsiTheme="minorHAnsi"/>
          <w:b/>
          <w:lang w:val="es-MX"/>
        </w:rPr>
        <w:t xml:space="preserve"> Grand Canyon</w:t>
      </w:r>
      <w:r w:rsidR="00532583">
        <w:rPr>
          <w:rFonts w:asciiTheme="minorHAnsi" w:hAnsiTheme="minorHAnsi"/>
          <w:b/>
          <w:lang w:val="es-MX"/>
        </w:rPr>
        <w:t xml:space="preserve">                        </w:t>
      </w:r>
      <w:r w:rsidR="00BB271F">
        <w:rPr>
          <w:rFonts w:asciiTheme="minorHAnsi" w:hAnsiTheme="minorHAnsi"/>
          <w:b/>
          <w:lang w:val="es-MX"/>
        </w:rPr>
        <w:tab/>
      </w:r>
      <w:r w:rsidR="00532583">
        <w:rPr>
          <w:rFonts w:asciiTheme="minorHAnsi" w:hAnsiTheme="minorHAnsi"/>
          <w:lang w:val="es-MX"/>
        </w:rPr>
        <w:t>2013</w:t>
      </w:r>
    </w:p>
    <w:p w14:paraId="28288DD9"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b/>
          <w:lang w:val="es-MX"/>
        </w:rPr>
      </w:pPr>
      <w:r w:rsidRPr="00191AA6">
        <w:rPr>
          <w:rFonts w:asciiTheme="minorHAnsi" w:hAnsiTheme="minorHAnsi"/>
          <w:b/>
        </w:rPr>
        <w:t>-</w:t>
      </w:r>
      <w:r w:rsidRPr="00191AA6">
        <w:rPr>
          <w:rFonts w:asciiTheme="minorHAnsi" w:hAnsiTheme="minorHAnsi"/>
        </w:rPr>
        <w:t>Collecting data on the ecology, hydrology, geology, and recreation impacts of technical slot canyons</w:t>
      </w:r>
    </w:p>
    <w:p w14:paraId="36D677AD"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proofErr w:type="spellStart"/>
      <w:r w:rsidR="00AD51B9">
        <w:rPr>
          <w:rFonts w:asciiTheme="minorHAnsi" w:hAnsiTheme="minorHAnsi"/>
        </w:rPr>
        <w:t>Rappeling</w:t>
      </w:r>
      <w:proofErr w:type="spellEnd"/>
      <w:r w:rsidR="00A627DC" w:rsidRPr="00191AA6">
        <w:rPr>
          <w:rFonts w:asciiTheme="minorHAnsi" w:hAnsiTheme="minorHAnsi"/>
        </w:rPr>
        <w:t xml:space="preserve"> </w:t>
      </w:r>
      <w:r w:rsidR="00AD51B9">
        <w:rPr>
          <w:rFonts w:asciiTheme="minorHAnsi" w:hAnsiTheme="minorHAnsi"/>
        </w:rPr>
        <w:t xml:space="preserve">as much as </w:t>
      </w:r>
      <w:r w:rsidR="00A627DC" w:rsidRPr="00191AA6">
        <w:rPr>
          <w:rFonts w:asciiTheme="minorHAnsi" w:hAnsiTheme="minorHAnsi"/>
        </w:rPr>
        <w:t>200 ft/pitch, swimming in cold</w:t>
      </w:r>
      <w:r w:rsidRPr="00191AA6">
        <w:rPr>
          <w:rFonts w:asciiTheme="minorHAnsi" w:hAnsiTheme="minorHAnsi"/>
        </w:rPr>
        <w:t xml:space="preserve"> water, hiking long distances, and packrafting</w:t>
      </w:r>
    </w:p>
    <w:p w14:paraId="5CBA0A60" w14:textId="77777777" w:rsidR="00191AA6" w:rsidRPr="00532583" w:rsidRDefault="006D2227"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i/>
          <w:lang w:val="es-MX"/>
        </w:rPr>
        <w:t>Colpomenia</w:t>
      </w:r>
      <w:proofErr w:type="spellEnd"/>
      <w:r w:rsidRPr="00191AA6">
        <w:rPr>
          <w:rFonts w:asciiTheme="minorHAnsi" w:hAnsiTheme="minorHAnsi"/>
          <w:b/>
          <w:i/>
          <w:lang w:val="es-MX"/>
        </w:rPr>
        <w:t xml:space="preserve"> </w:t>
      </w:r>
      <w:proofErr w:type="spellStart"/>
      <w:r w:rsidRPr="00191AA6">
        <w:rPr>
          <w:rFonts w:asciiTheme="minorHAnsi" w:hAnsiTheme="minorHAnsi"/>
          <w:b/>
          <w:i/>
          <w:lang w:val="es-MX"/>
        </w:rPr>
        <w:t>tuberculata</w:t>
      </w:r>
      <w:proofErr w:type="spellEnd"/>
      <w:r w:rsidRPr="00191AA6">
        <w:rPr>
          <w:rFonts w:asciiTheme="minorHAnsi" w:hAnsiTheme="minorHAnsi"/>
          <w:b/>
          <w:lang w:val="es-MX"/>
        </w:rPr>
        <w:t xml:space="preserve"> as a </w:t>
      </w:r>
      <w:proofErr w:type="spellStart"/>
      <w:r w:rsidRPr="00191AA6">
        <w:rPr>
          <w:rFonts w:asciiTheme="minorHAnsi" w:hAnsiTheme="minorHAnsi"/>
          <w:b/>
          <w:lang w:val="es-MX"/>
        </w:rPr>
        <w:t>microhabitat</w:t>
      </w:r>
      <w:proofErr w:type="spellEnd"/>
      <w:r w:rsidRPr="00191AA6">
        <w:rPr>
          <w:rFonts w:asciiTheme="minorHAnsi" w:hAnsiTheme="minorHAnsi"/>
          <w:b/>
          <w:lang w:val="es-MX"/>
        </w:rPr>
        <w:t xml:space="preserve"> in </w:t>
      </w:r>
      <w:r w:rsidR="0002375A" w:rsidRPr="00191AA6">
        <w:rPr>
          <w:rFonts w:asciiTheme="minorHAnsi" w:hAnsiTheme="minorHAnsi"/>
          <w:b/>
          <w:lang w:val="es-MX"/>
        </w:rPr>
        <w:t>Estero Santa Rosa</w:t>
      </w:r>
      <w:r w:rsidRPr="00191AA6">
        <w:rPr>
          <w:rFonts w:asciiTheme="minorHAnsi" w:hAnsiTheme="minorHAnsi"/>
          <w:b/>
          <w:lang w:val="es-MX"/>
        </w:rPr>
        <w:t xml:space="preserve">, Sonora, </w:t>
      </w:r>
      <w:proofErr w:type="spellStart"/>
      <w:r w:rsidRPr="00191AA6">
        <w:rPr>
          <w:rFonts w:asciiTheme="minorHAnsi" w:hAnsiTheme="minorHAnsi"/>
          <w:b/>
          <w:lang w:val="es-MX"/>
        </w:rPr>
        <w:t>Mexico</w:t>
      </w:r>
      <w:proofErr w:type="spellEnd"/>
      <w:r w:rsidR="00532583">
        <w:rPr>
          <w:rFonts w:asciiTheme="minorHAnsi" w:hAnsiTheme="minorHAnsi"/>
          <w:b/>
          <w:lang w:val="es-MX"/>
        </w:rPr>
        <w:t xml:space="preserve"> </w:t>
      </w:r>
      <w:r w:rsidR="00532583">
        <w:rPr>
          <w:rFonts w:asciiTheme="minorHAnsi" w:hAnsiTheme="minorHAnsi"/>
          <w:b/>
          <w:lang w:val="es-MX"/>
        </w:rPr>
        <w:tab/>
        <w:t xml:space="preserve">     </w:t>
      </w:r>
      <w:r w:rsidR="00532583">
        <w:rPr>
          <w:rFonts w:asciiTheme="minorHAnsi" w:hAnsiTheme="minorHAnsi"/>
          <w:lang w:val="es-MX"/>
        </w:rPr>
        <w:t>2011</w:t>
      </w:r>
    </w:p>
    <w:p w14:paraId="682CFF9B"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b/>
        </w:rPr>
      </w:pPr>
      <w:r>
        <w:rPr>
          <w:rFonts w:asciiTheme="minorHAnsi" w:hAnsiTheme="minorHAnsi"/>
        </w:rPr>
        <w:t>-</w:t>
      </w:r>
      <w:r w:rsidRPr="00191AA6">
        <w:rPr>
          <w:rFonts w:asciiTheme="minorHAnsi" w:hAnsiTheme="minorHAnsi"/>
        </w:rPr>
        <w:t>Collecting, identifying, and recording the marine macroinvertebrates that live within a brown alga</w:t>
      </w:r>
      <w:r w:rsidRPr="00191AA6">
        <w:rPr>
          <w:rFonts w:asciiTheme="minorHAnsi" w:hAnsiTheme="minorHAnsi"/>
          <w:b/>
        </w:rPr>
        <w:t xml:space="preserve"> </w:t>
      </w:r>
    </w:p>
    <w:p w14:paraId="2156CB61"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r w:rsidRPr="0088226B">
        <w:rPr>
          <w:rFonts w:asciiTheme="minorHAnsi" w:hAnsiTheme="minorHAnsi"/>
        </w:rPr>
        <w:t>Collection methods required hiking, kayaking, snorkeling, and extensive wading</w:t>
      </w:r>
    </w:p>
    <w:p w14:paraId="19C51B90" w14:textId="77777777" w:rsidR="00191AA6" w:rsidRDefault="00191AA6" w:rsidP="00067C87">
      <w:pPr>
        <w:tabs>
          <w:tab w:val="left" w:pos="720"/>
          <w:tab w:val="left" w:pos="1440"/>
          <w:tab w:val="right" w:pos="10800"/>
        </w:tabs>
        <w:spacing w:after="0" w:line="240" w:lineRule="auto"/>
        <w:ind w:left="720" w:firstLine="720"/>
        <w:rPr>
          <w:rFonts w:asciiTheme="minorHAnsi" w:hAnsiTheme="minorHAnsi"/>
          <w:b/>
        </w:rPr>
      </w:pPr>
      <w:r>
        <w:rPr>
          <w:rFonts w:asciiTheme="minorHAnsi" w:hAnsiTheme="minorHAnsi"/>
        </w:rPr>
        <w:t>-</w:t>
      </w:r>
      <w:r w:rsidR="003B5937">
        <w:rPr>
          <w:rFonts w:asciiTheme="minorHAnsi" w:hAnsiTheme="minorHAnsi"/>
        </w:rPr>
        <w:t>Co-wrote a 15</w:t>
      </w:r>
      <w:r>
        <w:rPr>
          <w:rFonts w:asciiTheme="minorHAnsi" w:hAnsiTheme="minorHAnsi"/>
        </w:rPr>
        <w:t xml:space="preserve"> page unpublished report</w:t>
      </w:r>
      <w:r w:rsidRPr="00191AA6">
        <w:rPr>
          <w:rFonts w:asciiTheme="minorHAnsi" w:hAnsiTheme="minorHAnsi"/>
          <w:b/>
        </w:rPr>
        <w:t xml:space="preserve"> </w:t>
      </w:r>
    </w:p>
    <w:p w14:paraId="39BF1631" w14:textId="77777777" w:rsidR="006D2227" w:rsidRPr="00532583" w:rsidRDefault="003B5937" w:rsidP="00067C87">
      <w:pPr>
        <w:pStyle w:val="ListParagraph"/>
        <w:tabs>
          <w:tab w:val="left" w:pos="720"/>
          <w:tab w:val="left" w:pos="1440"/>
          <w:tab w:val="right" w:pos="10800"/>
        </w:tabs>
        <w:spacing w:after="0" w:line="240" w:lineRule="auto"/>
        <w:ind w:left="0"/>
        <w:contextualSpacing w:val="0"/>
        <w:rPr>
          <w:rFonts w:asciiTheme="minorHAnsi" w:hAnsiTheme="minorHAnsi"/>
        </w:rPr>
      </w:pPr>
      <w:r>
        <w:rPr>
          <w:rFonts w:asciiTheme="minorHAnsi" w:hAnsiTheme="minorHAnsi"/>
          <w:b/>
        </w:rPr>
        <w:tab/>
        <w:t>Electro-shocking with a backpack unit to remove</w:t>
      </w:r>
      <w:r w:rsidR="006D2227" w:rsidRPr="0088226B">
        <w:rPr>
          <w:rFonts w:asciiTheme="minorHAnsi" w:hAnsiTheme="minorHAnsi"/>
          <w:b/>
        </w:rPr>
        <w:t xml:space="preserve"> invasive fish </w:t>
      </w:r>
      <w:r w:rsidR="00B00744">
        <w:rPr>
          <w:rFonts w:asciiTheme="minorHAnsi" w:hAnsiTheme="minorHAnsi"/>
          <w:b/>
        </w:rPr>
        <w:tab/>
      </w:r>
      <w:r w:rsidR="00B00744">
        <w:rPr>
          <w:rFonts w:asciiTheme="minorHAnsi" w:hAnsiTheme="minorHAnsi"/>
        </w:rPr>
        <w:t>Intermittent</w:t>
      </w:r>
      <w:r w:rsidR="00532583">
        <w:rPr>
          <w:rFonts w:asciiTheme="minorHAnsi" w:hAnsiTheme="minorHAnsi"/>
          <w:b/>
        </w:rPr>
        <w:t xml:space="preserve"> </w:t>
      </w:r>
      <w:r w:rsidR="007629F4">
        <w:rPr>
          <w:rFonts w:asciiTheme="minorHAnsi" w:hAnsiTheme="minorHAnsi"/>
        </w:rPr>
        <w:t>2010-2015</w:t>
      </w:r>
    </w:p>
    <w:p w14:paraId="72C31616" w14:textId="77777777" w:rsidR="00F946E5" w:rsidRDefault="000015D3" w:rsidP="00067C87">
      <w:pPr>
        <w:pStyle w:val="ListParagraph"/>
        <w:tabs>
          <w:tab w:val="left" w:pos="720"/>
          <w:tab w:val="left" w:pos="1440"/>
          <w:tab w:val="right" w:pos="10800"/>
        </w:tabs>
        <w:spacing w:after="0" w:line="240" w:lineRule="auto"/>
        <w:ind w:left="1440"/>
        <w:contextualSpacing w:val="0"/>
        <w:rPr>
          <w:rFonts w:asciiTheme="minorHAnsi" w:hAnsiTheme="minorHAnsi"/>
        </w:rPr>
      </w:pPr>
      <w:r w:rsidRPr="0088226B">
        <w:rPr>
          <w:rFonts w:asciiTheme="minorHAnsi" w:hAnsiTheme="minorHAnsi"/>
        </w:rPr>
        <w:t>-</w:t>
      </w:r>
      <w:r w:rsidR="007A5FFD">
        <w:rPr>
          <w:rFonts w:asciiTheme="minorHAnsi" w:hAnsiTheme="minorHAnsi"/>
        </w:rPr>
        <w:t>P</w:t>
      </w:r>
      <w:r w:rsidR="003B5937">
        <w:rPr>
          <w:rFonts w:asciiTheme="minorHAnsi" w:hAnsiTheme="minorHAnsi"/>
        </w:rPr>
        <w:t xml:space="preserve">articipated in 14 collective days of fish removal in Prescott National Forest, AZ, </w:t>
      </w:r>
      <w:r w:rsidR="003B5937" w:rsidRPr="003B5937">
        <w:rPr>
          <w:rFonts w:asciiTheme="minorHAnsi" w:hAnsiTheme="minorHAnsi"/>
        </w:rPr>
        <w:t>Santa Fe National Forest, NM and Bright Angel Creek in</w:t>
      </w:r>
      <w:r w:rsidR="003B5937">
        <w:rPr>
          <w:rFonts w:asciiTheme="minorHAnsi" w:hAnsiTheme="minorHAnsi"/>
        </w:rPr>
        <w:t xml:space="preserve"> </w:t>
      </w:r>
      <w:r w:rsidR="007A5FFD">
        <w:rPr>
          <w:rFonts w:asciiTheme="minorHAnsi" w:hAnsiTheme="minorHAnsi"/>
        </w:rPr>
        <w:t>Grand Canyon National Park, AZ.</w:t>
      </w:r>
    </w:p>
    <w:p w14:paraId="4133445A" w14:textId="77777777" w:rsidR="004C0E19" w:rsidRPr="00532583" w:rsidRDefault="004C0E19"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Monitoring tamarisk beetle populations on the Colorado River</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2011</w:t>
      </w:r>
    </w:p>
    <w:p w14:paraId="66D1FBFF"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 xml:space="preserve">-Assisting a </w:t>
      </w:r>
      <w:proofErr w:type="gramStart"/>
      <w:r>
        <w:rPr>
          <w:rFonts w:asciiTheme="minorHAnsi" w:hAnsiTheme="minorHAnsi"/>
        </w:rPr>
        <w:t>masters</w:t>
      </w:r>
      <w:proofErr w:type="gramEnd"/>
      <w:r>
        <w:rPr>
          <w:rFonts w:asciiTheme="minorHAnsi" w:hAnsiTheme="minorHAnsi"/>
        </w:rPr>
        <w:t xml:space="preserve"> student</w:t>
      </w:r>
      <w:r w:rsidR="00ED0481">
        <w:rPr>
          <w:rFonts w:asciiTheme="minorHAnsi" w:hAnsiTheme="minorHAnsi"/>
        </w:rPr>
        <w:t xml:space="preserve"> </w:t>
      </w:r>
      <w:r w:rsidR="00B00744">
        <w:rPr>
          <w:rFonts w:asciiTheme="minorHAnsi" w:hAnsiTheme="minorHAnsi"/>
        </w:rPr>
        <w:t>(CSU) in collecting tamarisk beetles</w:t>
      </w:r>
      <w:r w:rsidR="00ED0481">
        <w:rPr>
          <w:rFonts w:asciiTheme="minorHAnsi" w:hAnsiTheme="minorHAnsi"/>
        </w:rPr>
        <w:t xml:space="preserve"> in Grand Canyon</w:t>
      </w:r>
    </w:p>
    <w:p w14:paraId="20BD5488" w14:textId="77777777" w:rsidR="004C0E19" w:rsidRPr="00532583" w:rsidRDefault="00BA37CB"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722E66">
        <w:rPr>
          <w:rFonts w:asciiTheme="minorHAnsi" w:hAnsiTheme="minorHAnsi"/>
          <w:b/>
        </w:rPr>
        <w:t>Surveying beaver population i</w:t>
      </w:r>
      <w:r>
        <w:rPr>
          <w:rFonts w:asciiTheme="minorHAnsi" w:hAnsiTheme="minorHAnsi"/>
          <w:b/>
        </w:rPr>
        <w:t>n the Verde River, AZ</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2010</w:t>
      </w:r>
    </w:p>
    <w:p w14:paraId="1A60B8A7"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sidRPr="00722E66">
        <w:rPr>
          <w:rFonts w:asciiTheme="minorHAnsi" w:hAnsiTheme="minorHAnsi"/>
        </w:rPr>
        <w:tab/>
      </w:r>
      <w:r>
        <w:rPr>
          <w:rFonts w:asciiTheme="minorHAnsi" w:hAnsiTheme="minorHAnsi"/>
        </w:rPr>
        <w:tab/>
        <w:t>-Three weeks l</w:t>
      </w:r>
      <w:r w:rsidRPr="00722E66">
        <w:rPr>
          <w:rFonts w:asciiTheme="minorHAnsi" w:hAnsiTheme="minorHAnsi"/>
        </w:rPr>
        <w:t>ocating</w:t>
      </w:r>
      <w:r>
        <w:rPr>
          <w:rFonts w:asciiTheme="minorHAnsi" w:hAnsiTheme="minorHAnsi"/>
        </w:rPr>
        <w:t xml:space="preserve">, surveying, and monitoring beaver dams for the </w:t>
      </w:r>
      <w:r w:rsidRPr="00722E66">
        <w:rPr>
          <w:rFonts w:asciiTheme="minorHAnsi" w:hAnsiTheme="minorHAnsi"/>
        </w:rPr>
        <w:t>Nature Conservancy</w:t>
      </w:r>
      <w:r>
        <w:rPr>
          <w:rFonts w:asciiTheme="minorHAnsi" w:hAnsiTheme="minorHAnsi"/>
        </w:rPr>
        <w:t xml:space="preserve"> </w:t>
      </w:r>
    </w:p>
    <w:p w14:paraId="0B98B0F1" w14:textId="77777777" w:rsidR="00B00744" w:rsidRDefault="004C0E19"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B00744">
        <w:rPr>
          <w:rFonts w:asciiTheme="minorHAnsi" w:hAnsiTheme="minorHAnsi"/>
          <w:b/>
        </w:rPr>
        <w:t>Verde River and Butte Creek Restoration Field Technician</w:t>
      </w:r>
      <w:r w:rsidR="00532583">
        <w:rPr>
          <w:rFonts w:asciiTheme="minorHAnsi" w:hAnsiTheme="minorHAnsi"/>
          <w:b/>
        </w:rPr>
        <w:tab/>
        <w:t xml:space="preserve">     </w:t>
      </w:r>
      <w:r w:rsidR="00532583">
        <w:rPr>
          <w:rFonts w:asciiTheme="minorHAnsi" w:hAnsiTheme="minorHAnsi"/>
        </w:rPr>
        <w:t>2009</w:t>
      </w:r>
    </w:p>
    <w:p w14:paraId="7BC8D1F5" w14:textId="77777777" w:rsidR="00ED0481" w:rsidRDefault="00ED0481"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38334AE7" w14:textId="4C3BDAE8" w:rsidR="00A5448C" w:rsidRPr="00A5448C" w:rsidRDefault="00C130F1"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Volunteer Work:</w:t>
      </w:r>
    </w:p>
    <w:p w14:paraId="1145E870" w14:textId="32FC89F1" w:rsidR="00A5448C" w:rsidRDefault="00BD7CCB" w:rsidP="00BD7CCB">
      <w:pPr>
        <w:pStyle w:val="ListParagraph"/>
        <w:tabs>
          <w:tab w:val="left" w:pos="720"/>
          <w:tab w:val="left" w:pos="1440"/>
          <w:tab w:val="right" w:pos="10800"/>
        </w:tabs>
        <w:spacing w:line="240" w:lineRule="auto"/>
        <w:ind w:left="0"/>
        <w:rPr>
          <w:rFonts w:asciiTheme="minorHAnsi" w:hAnsiTheme="minorHAnsi"/>
          <w:bCs/>
        </w:rPr>
      </w:pPr>
      <w:r>
        <w:rPr>
          <w:rFonts w:asciiTheme="minorHAnsi" w:hAnsiTheme="minorHAnsi"/>
          <w:b/>
        </w:rPr>
        <w:tab/>
      </w:r>
      <w:r w:rsidR="00A5448C">
        <w:rPr>
          <w:rFonts w:asciiTheme="minorHAnsi" w:hAnsiTheme="minorHAnsi"/>
          <w:b/>
        </w:rPr>
        <w:t>Co-instructor for Girls Who Code</w:t>
      </w:r>
      <w:r w:rsidR="00A5448C">
        <w:rPr>
          <w:rFonts w:asciiTheme="minorHAnsi" w:hAnsiTheme="minorHAnsi"/>
          <w:b/>
        </w:rPr>
        <w:tab/>
      </w:r>
      <w:r w:rsidR="00A5448C" w:rsidRPr="00A5448C">
        <w:rPr>
          <w:rFonts w:asciiTheme="minorHAnsi" w:hAnsiTheme="minorHAnsi"/>
          <w:bCs/>
        </w:rPr>
        <w:t>2018</w:t>
      </w:r>
    </w:p>
    <w:p w14:paraId="1D44B8DF" w14:textId="40AD0086" w:rsidR="00A5448C" w:rsidRPr="00A5448C" w:rsidRDefault="00A5448C" w:rsidP="00BD7CCB">
      <w:pPr>
        <w:pStyle w:val="ListParagraph"/>
        <w:tabs>
          <w:tab w:val="left" w:pos="720"/>
          <w:tab w:val="left" w:pos="1440"/>
          <w:tab w:val="right" w:pos="10800"/>
        </w:tabs>
        <w:spacing w:line="240" w:lineRule="auto"/>
        <w:ind w:left="0"/>
        <w:rPr>
          <w:rFonts w:asciiTheme="minorHAnsi" w:hAnsiTheme="minorHAnsi"/>
          <w:bCs/>
        </w:rPr>
      </w:pPr>
      <w:r>
        <w:rPr>
          <w:rFonts w:asciiTheme="minorHAnsi" w:hAnsiTheme="minorHAnsi"/>
          <w:bCs/>
        </w:rPr>
        <w:tab/>
      </w:r>
      <w:r>
        <w:rPr>
          <w:rFonts w:asciiTheme="minorHAnsi" w:hAnsiTheme="minorHAnsi"/>
          <w:bCs/>
        </w:rPr>
        <w:tab/>
      </w:r>
      <w:r>
        <w:rPr>
          <w:rFonts w:asciiTheme="minorHAnsi" w:hAnsiTheme="minorHAnsi"/>
          <w:b/>
        </w:rPr>
        <w:t>-</w:t>
      </w:r>
      <w:r>
        <w:rPr>
          <w:rFonts w:asciiTheme="minorHAnsi" w:hAnsiTheme="minorHAnsi"/>
          <w:bCs/>
        </w:rPr>
        <w:t>assisted middle school girls with coding project in after-school club</w:t>
      </w:r>
    </w:p>
    <w:p w14:paraId="57850770" w14:textId="41F2CC68" w:rsidR="00BD7CCB" w:rsidRPr="00532583" w:rsidRDefault="00A5448C"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BD7CCB">
        <w:rPr>
          <w:rFonts w:asciiTheme="minorHAnsi" w:hAnsiTheme="minorHAnsi"/>
          <w:b/>
        </w:rPr>
        <w:t>Giving presentations at public schools</w:t>
      </w:r>
      <w:r w:rsidR="00BD7CCB">
        <w:rPr>
          <w:rFonts w:asciiTheme="minorHAnsi" w:hAnsiTheme="minorHAnsi"/>
          <w:b/>
        </w:rPr>
        <w:tab/>
        <w:t xml:space="preserve">         </w:t>
      </w:r>
      <w:r w:rsidR="00BD7CCB">
        <w:rPr>
          <w:rFonts w:asciiTheme="minorHAnsi" w:hAnsiTheme="minorHAnsi"/>
        </w:rPr>
        <w:t>2011-present</w:t>
      </w:r>
    </w:p>
    <w:p w14:paraId="257B4A3A" w14:textId="32A7BBFB"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&gt;6 presentations on entomology for Flagstaff Festival of Science (annual)</w:t>
      </w:r>
    </w:p>
    <w:p w14:paraId="05DB5430" w14:textId="77777777" w:rsidR="00BD7CCB" w:rsidRPr="00A627DC"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-2 hour presentation on Environmental Careers in a rural school district (Dewey, AZ)</w:t>
      </w:r>
    </w:p>
    <w:p w14:paraId="5CACC19B" w14:textId="4A3962FE" w:rsidR="00BD7CCB" w:rsidRPr="00532583" w:rsidRDefault="00BD7CCB" w:rsidP="00BD7CCB">
      <w:pPr>
        <w:pStyle w:val="ListParagraph"/>
        <w:tabs>
          <w:tab w:val="left" w:pos="720"/>
          <w:tab w:val="left" w:pos="1440"/>
          <w:tab w:val="right" w:pos="10800"/>
        </w:tabs>
        <w:spacing w:line="240" w:lineRule="auto"/>
        <w:ind w:left="0"/>
        <w:rPr>
          <w:rFonts w:asciiTheme="majorHAnsi" w:hAnsiTheme="majorHAnsi"/>
          <w:sz w:val="28"/>
          <w:szCs w:val="28"/>
        </w:rPr>
      </w:pPr>
      <w:r>
        <w:rPr>
          <w:rFonts w:asciiTheme="minorHAnsi" w:hAnsiTheme="minorHAnsi"/>
          <w:b/>
        </w:rPr>
        <w:tab/>
        <w:t xml:space="preserve">Guest teacher for ecology club “Los </w:t>
      </w:r>
      <w:proofErr w:type="spellStart"/>
      <w:r>
        <w:rPr>
          <w:rFonts w:asciiTheme="minorHAnsi" w:hAnsiTheme="minorHAnsi"/>
          <w:b/>
        </w:rPr>
        <w:t>delfines</w:t>
      </w:r>
      <w:proofErr w:type="spellEnd"/>
      <w:r>
        <w:rPr>
          <w:rFonts w:asciiTheme="minorHAnsi" w:hAnsiTheme="minorHAnsi"/>
          <w:b/>
        </w:rPr>
        <w:t xml:space="preserve"> </w:t>
      </w:r>
      <w:proofErr w:type="spellStart"/>
      <w:r>
        <w:rPr>
          <w:rFonts w:asciiTheme="minorHAnsi" w:hAnsiTheme="minorHAnsi"/>
          <w:b/>
        </w:rPr>
        <w:t>jovenes</w:t>
      </w:r>
      <w:proofErr w:type="spellEnd"/>
      <w:r>
        <w:rPr>
          <w:rFonts w:asciiTheme="minorHAnsi" w:hAnsiTheme="minorHAnsi"/>
          <w:b/>
        </w:rPr>
        <w:t xml:space="preserve">” in Bahia de Kino, Sonora, Mexico </w:t>
      </w:r>
      <w:r>
        <w:rPr>
          <w:rFonts w:asciiTheme="minorHAnsi" w:hAnsiTheme="minorHAnsi"/>
          <w:b/>
        </w:rPr>
        <w:tab/>
        <w:t xml:space="preserve">     </w:t>
      </w:r>
      <w:r>
        <w:rPr>
          <w:rFonts w:asciiTheme="minorHAnsi" w:hAnsiTheme="minorHAnsi"/>
        </w:rPr>
        <w:t>2011</w:t>
      </w:r>
    </w:p>
    <w:p w14:paraId="6A8C4D18" w14:textId="77777777"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-Preparing and facilitating lessons on marine biology in Spanish for middle school students</w:t>
      </w:r>
    </w:p>
    <w:p w14:paraId="3E58C1A9" w14:textId="77777777" w:rsidR="00C130F1" w:rsidRPr="00532583" w:rsidRDefault="004B6940"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Founder and president of marine c</w:t>
      </w:r>
      <w:r w:rsidR="00C130F1">
        <w:rPr>
          <w:rFonts w:asciiTheme="minorHAnsi" w:hAnsiTheme="minorHAnsi"/>
          <w:b/>
        </w:rPr>
        <w:t xml:space="preserve">onservation </w:t>
      </w:r>
      <w:r>
        <w:rPr>
          <w:rFonts w:asciiTheme="minorHAnsi" w:hAnsiTheme="minorHAnsi"/>
          <w:b/>
        </w:rPr>
        <w:t xml:space="preserve">group </w:t>
      </w:r>
      <w:r w:rsidR="00FC07D7">
        <w:rPr>
          <w:rFonts w:asciiTheme="minorHAnsi" w:hAnsiTheme="minorHAnsi"/>
          <w:b/>
        </w:rPr>
        <w:t>“Make a W</w:t>
      </w:r>
      <w:r w:rsidR="007A5FFD">
        <w:rPr>
          <w:rFonts w:asciiTheme="minorHAnsi" w:hAnsiTheme="minorHAnsi"/>
          <w:b/>
        </w:rPr>
        <w:t>ave” in Pompano Beach, FL</w:t>
      </w:r>
      <w:r w:rsidR="007A5FFD">
        <w:rPr>
          <w:rFonts w:asciiTheme="minorHAnsi" w:hAnsiTheme="minorHAnsi"/>
          <w:b/>
        </w:rPr>
        <w:tab/>
      </w:r>
      <w:r w:rsidR="00532583" w:rsidRPr="00532583">
        <w:rPr>
          <w:rFonts w:asciiTheme="minorHAnsi" w:hAnsiTheme="minorHAnsi"/>
        </w:rPr>
        <w:t xml:space="preserve">         </w:t>
      </w:r>
      <w:r w:rsidR="00532583">
        <w:rPr>
          <w:rFonts w:asciiTheme="minorHAnsi" w:hAnsiTheme="minorHAnsi"/>
        </w:rPr>
        <w:t>2007</w:t>
      </w:r>
      <w:r w:rsidR="00532583" w:rsidRPr="00532583">
        <w:rPr>
          <w:rFonts w:asciiTheme="minorHAnsi" w:hAnsiTheme="minorHAnsi"/>
        </w:rPr>
        <w:t>-2009</w:t>
      </w:r>
    </w:p>
    <w:p w14:paraId="6E0A468F" w14:textId="38ED00F6" w:rsidR="007A5FFD"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rPr>
        <w:tab/>
        <w:t>-Initiated and led 64 member club for 3 years</w:t>
      </w:r>
    </w:p>
    <w:p w14:paraId="774AA333" w14:textId="5767B723" w:rsidR="00F96A41" w:rsidRDefault="00F96A4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-Received grant for $2,000 of water quality testing equipment &amp; training</w:t>
      </w:r>
    </w:p>
    <w:p w14:paraId="4800DD6A" w14:textId="54A7802C"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-Led weekly sampling and analysis of a local inlet for presence of E. Coli for one year</w:t>
      </w:r>
    </w:p>
    <w:p w14:paraId="643B14B5"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 xml:space="preserve">-Featured in 3 local newspapers and </w:t>
      </w:r>
      <w:r w:rsidR="00812F74">
        <w:rPr>
          <w:rFonts w:asciiTheme="minorHAnsi" w:hAnsiTheme="minorHAnsi"/>
        </w:rPr>
        <w:t>the</w:t>
      </w:r>
      <w:r>
        <w:rPr>
          <w:rFonts w:asciiTheme="minorHAnsi" w:hAnsiTheme="minorHAnsi"/>
        </w:rPr>
        <w:t xml:space="preserve"> magazine Teen Vogue</w:t>
      </w:r>
    </w:p>
    <w:p w14:paraId="2CC9BD9A" w14:textId="67E34F8B" w:rsidR="00C130F1" w:rsidRPr="00532583" w:rsidRDefault="000E0B02"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t>Instructor and activities coordinator at children’s museum “Young @ Art”</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2006-2008</w:t>
      </w:r>
    </w:p>
    <w:p w14:paraId="527B8DF1"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Volunteered 300+ hours</w:t>
      </w:r>
    </w:p>
    <w:p w14:paraId="69013DF3" w14:textId="77777777" w:rsidR="00A87D08"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-Assisted in organization of 3 events and fundraisers</w:t>
      </w:r>
    </w:p>
    <w:p w14:paraId="6FB28697" w14:textId="77777777" w:rsidR="00A627DC" w:rsidRPr="0086279A" w:rsidRDefault="00A627DC" w:rsidP="00067C87">
      <w:pPr>
        <w:pStyle w:val="ListParagraph"/>
        <w:tabs>
          <w:tab w:val="left" w:pos="720"/>
          <w:tab w:val="left" w:pos="1440"/>
          <w:tab w:val="right" w:pos="10800"/>
        </w:tabs>
        <w:spacing w:line="240" w:lineRule="auto"/>
        <w:ind w:left="0"/>
        <w:rPr>
          <w:rFonts w:asciiTheme="minorHAnsi" w:hAnsiTheme="minorHAnsi"/>
          <w:sz w:val="12"/>
        </w:rPr>
      </w:pPr>
    </w:p>
    <w:p w14:paraId="2EE23D9A" w14:textId="77777777" w:rsidR="00A62E10" w:rsidRPr="00861953" w:rsidRDefault="00A62E10"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Grants &amp; Recognition</w:t>
      </w:r>
    </w:p>
    <w:p w14:paraId="38620268" w14:textId="51194847" w:rsidR="00AA31DA" w:rsidRPr="00AA31DA" w:rsidRDefault="00D8117B"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AA31DA">
        <w:rPr>
          <w:rFonts w:asciiTheme="minorHAnsi" w:hAnsiTheme="minorHAnsi"/>
          <w:i/>
        </w:rPr>
        <w:t>Federal agencies</w:t>
      </w:r>
      <w:r w:rsidR="00AA31DA">
        <w:rPr>
          <w:rFonts w:asciiTheme="minorHAnsi" w:hAnsiTheme="minorHAnsi"/>
          <w:i/>
        </w:rPr>
        <w:tab/>
      </w:r>
    </w:p>
    <w:p w14:paraId="230311DF"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r>
        <w:rPr>
          <w:rFonts w:asciiTheme="minorHAnsi" w:hAnsiTheme="minorHAnsi"/>
        </w:rPr>
        <w:t>QRP USGS/USFWS grant to continue research on aquatic insects of upper Colorado River Basin,</w:t>
      </w:r>
      <w:r>
        <w:rPr>
          <w:rFonts w:asciiTheme="minorHAnsi" w:hAnsiTheme="minorHAnsi"/>
        </w:rPr>
        <w:tab/>
        <w:t>2018</w:t>
      </w:r>
    </w:p>
    <w:p w14:paraId="47D15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partnership with Upper Colorado Endangered Fish Recovery Program ($7</w:t>
      </w:r>
      <w:r w:rsidR="002A7ADB">
        <w:rPr>
          <w:rFonts w:asciiTheme="minorHAnsi" w:hAnsiTheme="minorHAnsi"/>
        </w:rPr>
        <w:t>5,000</w:t>
      </w:r>
      <w:r>
        <w:rPr>
          <w:rFonts w:asciiTheme="minorHAnsi" w:hAnsiTheme="minorHAnsi"/>
        </w:rPr>
        <w:t>)</w:t>
      </w:r>
    </w:p>
    <w:p w14:paraId="447A7E60"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Dinosaur National Monument grant to continue Citizen Science efforts in park ($10,000)</w:t>
      </w:r>
      <w:r>
        <w:rPr>
          <w:rFonts w:asciiTheme="minorHAnsi" w:hAnsiTheme="minorHAnsi"/>
        </w:rPr>
        <w:tab/>
        <w:t>2018</w:t>
      </w:r>
    </w:p>
    <w:p w14:paraId="2A4EF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Dinosaur National Monument grant to begin a Citizen Science monitoring project </w:t>
      </w:r>
      <w:r>
        <w:rPr>
          <w:rFonts w:asciiTheme="minorHAnsi" w:hAnsiTheme="minorHAnsi"/>
        </w:rPr>
        <w:tab/>
        <w:t>2016</w:t>
      </w:r>
    </w:p>
    <w:p w14:paraId="31DD9289"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for aquatic insects ($33,000)</w:t>
      </w:r>
    </w:p>
    <w:p w14:paraId="1C4B67DD"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Rhode Island School of Design (RISD) Maharam STEAM fellowship to collaborate with</w:t>
      </w:r>
      <w:r>
        <w:rPr>
          <w:rFonts w:asciiTheme="minorHAnsi" w:hAnsiTheme="minorHAnsi"/>
        </w:rPr>
        <w:tab/>
        <w:t>2014</w:t>
      </w:r>
    </w:p>
    <w:p w14:paraId="13DC57D0"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RISD M.F.A. student ($5,000)</w:t>
      </w:r>
      <w:r>
        <w:rPr>
          <w:rFonts w:asciiTheme="minorHAnsi" w:hAnsiTheme="minorHAnsi"/>
        </w:rPr>
        <w:tab/>
      </w:r>
    </w:p>
    <w:p w14:paraId="4C9B49EF" w14:textId="625C3C35" w:rsidR="00AF0D4E" w:rsidRDefault="00AA31DA" w:rsidP="00AA31DA">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rPr>
        <w:tab/>
      </w:r>
      <w:r>
        <w:rPr>
          <w:rFonts w:asciiTheme="minorHAnsi" w:hAnsiTheme="minorHAnsi"/>
          <w:i/>
        </w:rPr>
        <w:tab/>
      </w:r>
    </w:p>
    <w:p w14:paraId="2C648B83" w14:textId="77777777" w:rsidR="00A62E10" w:rsidRDefault="00AA31DA"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b/>
        </w:rPr>
        <w:tab/>
      </w:r>
      <w:bookmarkStart w:id="0" w:name="_Hlk18427577"/>
      <w:r w:rsidR="00A62E10">
        <w:rPr>
          <w:rFonts w:asciiTheme="minorHAnsi" w:hAnsiTheme="minorHAnsi"/>
          <w:i/>
        </w:rPr>
        <w:t>Societies &amp; Organizations</w:t>
      </w:r>
    </w:p>
    <w:p w14:paraId="2848DC9C" w14:textId="77777777" w:rsidR="00BB768D" w:rsidRPr="00BB768D" w:rsidRDefault="00A62E10"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bookmarkEnd w:id="0"/>
      <w:r w:rsidR="00BB768D" w:rsidRPr="00AA31DA">
        <w:rPr>
          <w:rFonts w:asciiTheme="minorHAnsi" w:hAnsiTheme="minorHAnsi"/>
        </w:rPr>
        <w:t>Western Bat Working Group Bob Berry Award</w:t>
      </w:r>
      <w:r w:rsidR="00BB768D">
        <w:rPr>
          <w:rFonts w:asciiTheme="minorHAnsi" w:hAnsiTheme="minorHAnsi"/>
          <w:b/>
        </w:rPr>
        <w:t xml:space="preserve"> </w:t>
      </w:r>
      <w:r w:rsidR="00BB768D">
        <w:rPr>
          <w:rFonts w:asciiTheme="minorHAnsi" w:hAnsiTheme="minorHAnsi"/>
        </w:rPr>
        <w:t>(</w:t>
      </w:r>
      <w:r>
        <w:rPr>
          <w:rFonts w:asciiTheme="minorHAnsi" w:hAnsiTheme="minorHAnsi"/>
        </w:rPr>
        <w:t>$2</w:t>
      </w:r>
      <w:r w:rsidR="00AA31DA">
        <w:rPr>
          <w:rFonts w:asciiTheme="minorHAnsi" w:hAnsiTheme="minorHAnsi"/>
        </w:rPr>
        <w:t>,000</w:t>
      </w:r>
      <w:r w:rsidR="00BB768D">
        <w:rPr>
          <w:rFonts w:asciiTheme="minorHAnsi" w:hAnsiTheme="minorHAnsi"/>
        </w:rPr>
        <w:t xml:space="preserve"> training</w:t>
      </w:r>
      <w:r w:rsidR="00AA31DA">
        <w:rPr>
          <w:rFonts w:asciiTheme="minorHAnsi" w:hAnsiTheme="minorHAnsi"/>
        </w:rPr>
        <w:t xml:space="preserve"> &amp; new detector</w:t>
      </w:r>
      <w:r w:rsidR="00BB768D">
        <w:rPr>
          <w:rFonts w:asciiTheme="minorHAnsi" w:hAnsiTheme="minorHAnsi"/>
        </w:rPr>
        <w:t>)</w:t>
      </w:r>
      <w:r w:rsidR="00BB768D">
        <w:rPr>
          <w:rFonts w:asciiTheme="minorHAnsi" w:hAnsiTheme="minorHAnsi"/>
        </w:rPr>
        <w:tab/>
        <w:t xml:space="preserve">     2015</w:t>
      </w:r>
    </w:p>
    <w:p w14:paraId="0E44131C" w14:textId="77777777" w:rsidR="002C1C7F" w:rsidRDefault="002C1C7F" w:rsidP="00067C87">
      <w:pPr>
        <w:pStyle w:val="ListParagraph"/>
        <w:tabs>
          <w:tab w:val="left" w:pos="720"/>
          <w:tab w:val="left" w:pos="1440"/>
          <w:tab w:val="right" w:pos="10800"/>
        </w:tabs>
        <w:spacing w:line="240" w:lineRule="auto"/>
        <w:ind w:left="0" w:firstLine="720"/>
        <w:rPr>
          <w:rFonts w:asciiTheme="minorHAnsi" w:hAnsiTheme="minorHAnsi"/>
        </w:rPr>
      </w:pPr>
      <w:r w:rsidRPr="00BB768D">
        <w:rPr>
          <w:rFonts w:asciiTheme="minorHAnsi" w:hAnsiTheme="minorHAnsi"/>
        </w:rPr>
        <w:t>Aldo Leopold Land Ethic Leader Workshop</w:t>
      </w:r>
      <w:r>
        <w:rPr>
          <w:rFonts w:asciiTheme="minorHAnsi" w:hAnsiTheme="minorHAnsi"/>
        </w:rPr>
        <w:t xml:space="preserve"> (Land Steward Fellowship, $200 training)</w:t>
      </w:r>
      <w:r>
        <w:rPr>
          <w:rFonts w:asciiTheme="minorHAnsi" w:hAnsiTheme="minorHAnsi"/>
        </w:rPr>
        <w:tab/>
        <w:t>2012</w:t>
      </w:r>
    </w:p>
    <w:p w14:paraId="13455F0D" w14:textId="077EA5EF" w:rsidR="002D3D42" w:rsidRPr="002D3D42" w:rsidRDefault="002D3D42"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Surfrider Foundation</w:t>
      </w:r>
      <w:r w:rsidR="00BD1431">
        <w:rPr>
          <w:rFonts w:asciiTheme="minorHAnsi" w:hAnsiTheme="minorHAnsi"/>
        </w:rPr>
        <w:t xml:space="preserve"> ($2,000 </w:t>
      </w:r>
      <w:r w:rsidR="00652D97">
        <w:rPr>
          <w:rFonts w:asciiTheme="minorHAnsi" w:hAnsiTheme="minorHAnsi"/>
        </w:rPr>
        <w:t xml:space="preserve">marine </w:t>
      </w:r>
      <w:r w:rsidR="00BD1431">
        <w:rPr>
          <w:rFonts w:asciiTheme="minorHAnsi" w:hAnsiTheme="minorHAnsi"/>
        </w:rPr>
        <w:t>water testing equipment and training)</w:t>
      </w:r>
      <w:r w:rsidR="00BD1431">
        <w:rPr>
          <w:rFonts w:asciiTheme="minorHAnsi" w:hAnsiTheme="minorHAnsi"/>
        </w:rPr>
        <w:tab/>
        <w:t>2007</w:t>
      </w:r>
      <w:r w:rsidR="00BD1431">
        <w:rPr>
          <w:rFonts w:asciiTheme="minorHAnsi" w:hAnsiTheme="minorHAnsi"/>
        </w:rPr>
        <w:tab/>
      </w:r>
      <w:r w:rsidR="002C1C7F">
        <w:rPr>
          <w:rFonts w:asciiTheme="minorHAnsi" w:hAnsiTheme="minorHAnsi"/>
        </w:rPr>
        <w:t xml:space="preserve"> </w:t>
      </w:r>
    </w:p>
    <w:p w14:paraId="675C2FA4" w14:textId="77777777" w:rsidR="00A62E10" w:rsidRPr="00A62E10" w:rsidRDefault="00A62E10" w:rsidP="00067C87">
      <w:pPr>
        <w:pStyle w:val="ListParagraph"/>
        <w:tabs>
          <w:tab w:val="left" w:pos="720"/>
          <w:tab w:val="left" w:pos="1440"/>
          <w:tab w:val="right" w:pos="10800"/>
        </w:tabs>
        <w:spacing w:line="240" w:lineRule="auto"/>
        <w:ind w:left="0" w:firstLine="720"/>
        <w:rPr>
          <w:rFonts w:asciiTheme="minorHAnsi" w:hAnsiTheme="minorHAnsi"/>
          <w:i/>
        </w:rPr>
      </w:pPr>
      <w:r w:rsidRPr="00A62E10">
        <w:rPr>
          <w:rFonts w:asciiTheme="minorHAnsi" w:hAnsiTheme="minorHAnsi"/>
          <w:i/>
        </w:rPr>
        <w:t>Academic</w:t>
      </w:r>
    </w:p>
    <w:p w14:paraId="569C9013" w14:textId="77777777" w:rsidR="00861953" w:rsidRPr="00A62E10" w:rsidRDefault="00D0374A" w:rsidP="00067C87">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AmeriCorps Award Recipient, Student Conservation Association</w:t>
      </w:r>
      <w:r w:rsidR="003D4CC2" w:rsidRPr="00A62E10">
        <w:rPr>
          <w:rFonts w:asciiTheme="minorHAnsi" w:hAnsiTheme="minorHAnsi"/>
        </w:rPr>
        <w:t xml:space="preserve"> </w:t>
      </w:r>
      <w:r w:rsidR="0086279A" w:rsidRPr="00A62E10">
        <w:rPr>
          <w:rFonts w:asciiTheme="minorHAnsi" w:hAnsiTheme="minorHAnsi"/>
        </w:rPr>
        <w:t>($1200</w:t>
      </w:r>
      <w:r w:rsidR="003D4CC2" w:rsidRPr="00A62E10">
        <w:rPr>
          <w:rFonts w:asciiTheme="minorHAnsi" w:hAnsiTheme="minorHAnsi"/>
        </w:rPr>
        <w:t>)</w:t>
      </w:r>
      <w:r w:rsidR="003D4CC2" w:rsidRPr="00A62E10">
        <w:rPr>
          <w:rFonts w:asciiTheme="minorHAnsi" w:hAnsiTheme="minorHAnsi"/>
        </w:rPr>
        <w:tab/>
      </w:r>
      <w:r w:rsidRPr="00A62E10">
        <w:rPr>
          <w:rFonts w:asciiTheme="minorHAnsi" w:hAnsiTheme="minorHAnsi"/>
        </w:rPr>
        <w:t xml:space="preserve">     2011</w:t>
      </w:r>
    </w:p>
    <w:p w14:paraId="4F501F83" w14:textId="77777777" w:rsidR="003D4CC2" w:rsidRPr="00A62E10" w:rsidRDefault="003D4CC2"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Community Service Education Award ($120</w:t>
      </w:r>
      <w:r w:rsidR="00A62E10">
        <w:rPr>
          <w:rFonts w:asciiTheme="minorHAnsi" w:hAnsiTheme="minorHAnsi"/>
        </w:rPr>
        <w:t>0</w:t>
      </w:r>
      <w:r w:rsidRPr="00A62E10">
        <w:rPr>
          <w:rFonts w:asciiTheme="minorHAnsi" w:hAnsiTheme="minorHAnsi"/>
        </w:rPr>
        <w:t>)</w:t>
      </w:r>
      <w:r w:rsidR="00210FC8" w:rsidRPr="00A62E10">
        <w:rPr>
          <w:rFonts w:asciiTheme="minorHAnsi" w:hAnsiTheme="minorHAnsi"/>
        </w:rPr>
        <w:t xml:space="preserve"> </w:t>
      </w:r>
      <w:r w:rsidR="00210FC8" w:rsidRPr="00A62E10">
        <w:rPr>
          <w:rFonts w:asciiTheme="minorHAnsi" w:hAnsiTheme="minorHAnsi"/>
        </w:rPr>
        <w:tab/>
      </w:r>
      <w:r w:rsidR="00A62E10">
        <w:rPr>
          <w:rFonts w:asciiTheme="minorHAnsi" w:hAnsiTheme="minorHAnsi"/>
        </w:rPr>
        <w:t>2011</w:t>
      </w:r>
    </w:p>
    <w:p w14:paraId="4FD5D309" w14:textId="77777777" w:rsidR="00ED0481" w:rsidRDefault="00D0374A" w:rsidP="00067C87">
      <w:pPr>
        <w:pStyle w:val="ListParagraph"/>
        <w:tabs>
          <w:tab w:val="left" w:pos="720"/>
          <w:tab w:val="left" w:pos="1440"/>
          <w:tab w:val="right" w:pos="10800"/>
        </w:tabs>
        <w:spacing w:line="240" w:lineRule="auto"/>
        <w:rPr>
          <w:rFonts w:asciiTheme="minorHAnsi" w:hAnsiTheme="minorHAnsi"/>
        </w:rPr>
      </w:pPr>
      <w:r w:rsidRPr="00A62E10">
        <w:rPr>
          <w:rFonts w:asciiTheme="minorHAnsi" w:hAnsiTheme="minorHAnsi"/>
        </w:rPr>
        <w:t>Sustainability Scholar, The North American Mobility Program</w:t>
      </w:r>
      <w:r w:rsidR="00A62E10">
        <w:rPr>
          <w:rFonts w:asciiTheme="minorHAnsi" w:hAnsiTheme="minorHAnsi"/>
        </w:rPr>
        <w:t xml:space="preserve"> ($5000)</w:t>
      </w:r>
      <w:r w:rsidR="00A62E10">
        <w:rPr>
          <w:rFonts w:asciiTheme="minorHAnsi" w:hAnsiTheme="minorHAnsi"/>
        </w:rPr>
        <w:tab/>
        <w:t xml:space="preserve">2010 </w:t>
      </w:r>
    </w:p>
    <w:p w14:paraId="590DD011" w14:textId="77777777" w:rsidR="00861953"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861953" w:rsidRPr="00A62E10">
        <w:rPr>
          <w:rFonts w:asciiTheme="minorHAnsi" w:hAnsiTheme="minorHAnsi"/>
        </w:rPr>
        <w:t>Prescott College De</w:t>
      </w:r>
      <w:r w:rsidR="0086279A" w:rsidRPr="00A62E10">
        <w:rPr>
          <w:rFonts w:asciiTheme="minorHAnsi" w:hAnsiTheme="minorHAnsi"/>
        </w:rPr>
        <w:t>signated Class Archivist</w:t>
      </w:r>
      <w:r w:rsidR="003D4CC2" w:rsidRPr="00A62E10">
        <w:rPr>
          <w:rFonts w:asciiTheme="minorHAnsi" w:hAnsiTheme="minorHAnsi"/>
        </w:rPr>
        <w:t xml:space="preserve"> ($300 photography award)</w:t>
      </w:r>
      <w:r w:rsidR="00A62E10">
        <w:rPr>
          <w:rFonts w:asciiTheme="minorHAnsi" w:hAnsiTheme="minorHAnsi"/>
        </w:rPr>
        <w:tab/>
        <w:t>2010</w:t>
      </w:r>
    </w:p>
    <w:p w14:paraId="01F4072D" w14:textId="77777777" w:rsidR="00ED0481" w:rsidRPr="00A62E10" w:rsidRDefault="00D0374A" w:rsidP="00ED0481">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John Wesley Powell Scholarship</w:t>
      </w:r>
      <w:r w:rsidR="003D4CC2" w:rsidRPr="00A62E10">
        <w:rPr>
          <w:rFonts w:asciiTheme="minorHAnsi" w:hAnsiTheme="minorHAnsi"/>
        </w:rPr>
        <w:t xml:space="preserve"> ($8,000 for academic achievement)</w:t>
      </w:r>
      <w:r w:rsidR="00A62E10">
        <w:rPr>
          <w:rFonts w:asciiTheme="minorHAnsi" w:hAnsiTheme="minorHAnsi"/>
        </w:rPr>
        <w:tab/>
        <w:t>2009</w:t>
      </w:r>
      <w:r w:rsidR="003D4CC2" w:rsidRPr="00A62E10">
        <w:rPr>
          <w:rFonts w:asciiTheme="minorHAnsi" w:hAnsiTheme="minorHAnsi"/>
        </w:rPr>
        <w:tab/>
      </w:r>
      <w:r w:rsidRPr="00A62E10">
        <w:rPr>
          <w:rFonts w:asciiTheme="minorHAnsi" w:hAnsiTheme="minorHAnsi"/>
        </w:rPr>
        <w:t xml:space="preserve">Environmental and Social Justice </w:t>
      </w:r>
      <w:r w:rsidR="0086279A" w:rsidRPr="00A62E10">
        <w:rPr>
          <w:rFonts w:asciiTheme="minorHAnsi" w:hAnsiTheme="minorHAnsi"/>
        </w:rPr>
        <w:t>Scholarship (</w:t>
      </w:r>
      <w:r w:rsidR="003D4CC2" w:rsidRPr="00A62E10">
        <w:rPr>
          <w:rFonts w:asciiTheme="minorHAnsi" w:hAnsiTheme="minorHAnsi"/>
        </w:rPr>
        <w:t>$8,000 for community leadership)</w:t>
      </w:r>
      <w:r w:rsidRPr="00A62E10">
        <w:rPr>
          <w:rFonts w:asciiTheme="minorHAnsi" w:hAnsiTheme="minorHAnsi"/>
        </w:rPr>
        <w:tab/>
      </w:r>
      <w:r w:rsidR="00A62E10">
        <w:rPr>
          <w:rFonts w:asciiTheme="minorHAnsi" w:hAnsiTheme="minorHAnsi"/>
        </w:rPr>
        <w:t>2009</w:t>
      </w:r>
    </w:p>
    <w:p w14:paraId="09C40B83" w14:textId="77777777" w:rsidR="00D0374A"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D0374A" w:rsidRPr="00A62E10">
        <w:rPr>
          <w:rFonts w:asciiTheme="minorHAnsi" w:hAnsiTheme="minorHAnsi"/>
        </w:rPr>
        <w:t>George Snow Foundation Scholar</w:t>
      </w:r>
      <w:r w:rsidR="003D4CC2" w:rsidRPr="00A62E10">
        <w:rPr>
          <w:rFonts w:asciiTheme="minorHAnsi" w:hAnsiTheme="minorHAnsi"/>
        </w:rPr>
        <w:t xml:space="preserve"> ($12,000 for academic achievement)</w:t>
      </w:r>
      <w:r w:rsidR="00D0374A" w:rsidRPr="00A62E10">
        <w:rPr>
          <w:rFonts w:asciiTheme="minorHAnsi" w:hAnsiTheme="minorHAnsi"/>
        </w:rPr>
        <w:tab/>
        <w:t>2009</w:t>
      </w:r>
    </w:p>
    <w:p w14:paraId="40FA62FB" w14:textId="77777777" w:rsidR="00D0374A" w:rsidRPr="00A62E10" w:rsidRDefault="00D0374A"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Ford Salute to Education Scholar</w:t>
      </w:r>
      <w:r w:rsidR="003D4CC2" w:rsidRPr="00A62E10">
        <w:rPr>
          <w:rFonts w:asciiTheme="minorHAnsi" w:hAnsiTheme="minorHAnsi"/>
        </w:rPr>
        <w:t xml:space="preserve"> ($1,000 for academic achievement)</w:t>
      </w:r>
      <w:r w:rsidRPr="00A62E10">
        <w:rPr>
          <w:rFonts w:asciiTheme="minorHAnsi" w:hAnsiTheme="minorHAnsi"/>
        </w:rPr>
        <w:tab/>
      </w:r>
      <w:r w:rsidR="00A62E10">
        <w:rPr>
          <w:rFonts w:asciiTheme="minorHAnsi" w:hAnsiTheme="minorHAnsi"/>
        </w:rPr>
        <w:t>2009</w:t>
      </w:r>
    </w:p>
    <w:p w14:paraId="7A82BD7D" w14:textId="7CDEE459" w:rsidR="00AF0D4E" w:rsidRDefault="00D0374A" w:rsidP="00067C87">
      <w:pPr>
        <w:pStyle w:val="ListParagraph"/>
        <w:tabs>
          <w:tab w:val="left" w:pos="720"/>
          <w:tab w:val="left" w:pos="1440"/>
          <w:tab w:val="right" w:pos="10800"/>
        </w:tabs>
        <w:spacing w:line="240" w:lineRule="auto"/>
        <w:ind w:left="0"/>
        <w:rPr>
          <w:rFonts w:asciiTheme="majorHAnsi" w:hAnsiTheme="majorHAnsi"/>
          <w:b/>
          <w:sz w:val="12"/>
          <w:szCs w:val="28"/>
        </w:rPr>
      </w:pPr>
      <w:r w:rsidRPr="00A62E10">
        <w:rPr>
          <w:rFonts w:asciiTheme="minorHAnsi" w:hAnsiTheme="minorHAnsi"/>
        </w:rPr>
        <w:tab/>
        <w:t>Charles Franklin Parker Scholar</w:t>
      </w:r>
      <w:r w:rsidR="00A62E10">
        <w:rPr>
          <w:rFonts w:asciiTheme="minorHAnsi" w:hAnsiTheme="minorHAnsi"/>
          <w:b/>
        </w:rPr>
        <w:t xml:space="preserve"> </w:t>
      </w:r>
      <w:r w:rsidR="003D4CC2">
        <w:rPr>
          <w:rFonts w:asciiTheme="minorHAnsi" w:hAnsiTheme="minorHAnsi"/>
        </w:rPr>
        <w:t>($4,000 for community leadership)</w:t>
      </w:r>
      <w:r w:rsidR="00A62E10">
        <w:rPr>
          <w:rFonts w:asciiTheme="minorHAnsi" w:hAnsiTheme="minorHAnsi"/>
        </w:rPr>
        <w:tab/>
        <w:t>2009</w:t>
      </w:r>
      <w:r>
        <w:rPr>
          <w:rFonts w:asciiTheme="minorHAnsi" w:hAnsiTheme="minorHAnsi"/>
          <w:b/>
        </w:rPr>
        <w:tab/>
      </w:r>
      <w:r>
        <w:rPr>
          <w:rFonts w:asciiTheme="minorHAnsi" w:hAnsiTheme="minorHAnsi"/>
          <w:b/>
        </w:rPr>
        <w:tab/>
      </w:r>
    </w:p>
    <w:p w14:paraId="60CE388C" w14:textId="77777777" w:rsidR="00AF0D4E" w:rsidRPr="0086279A" w:rsidRDefault="00AF0D4E" w:rsidP="00067C87">
      <w:pPr>
        <w:pStyle w:val="ListParagraph"/>
        <w:tabs>
          <w:tab w:val="left" w:pos="720"/>
          <w:tab w:val="left" w:pos="1440"/>
          <w:tab w:val="right" w:pos="10800"/>
        </w:tabs>
        <w:spacing w:line="240" w:lineRule="auto"/>
        <w:ind w:left="0"/>
        <w:rPr>
          <w:rFonts w:asciiTheme="majorHAnsi" w:hAnsiTheme="majorHAnsi"/>
          <w:b/>
          <w:sz w:val="12"/>
          <w:szCs w:val="28"/>
        </w:rPr>
      </w:pPr>
    </w:p>
    <w:p w14:paraId="03BA9B88" w14:textId="77777777" w:rsidR="002040DC" w:rsidRPr="002040DC" w:rsidRDefault="0030027C"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 xml:space="preserve">Specialized </w:t>
      </w:r>
      <w:r w:rsidR="00210FC8">
        <w:rPr>
          <w:rFonts w:asciiTheme="majorHAnsi" w:hAnsiTheme="majorHAnsi"/>
          <w:b/>
          <w:sz w:val="28"/>
          <w:szCs w:val="28"/>
        </w:rPr>
        <w:t>Training</w:t>
      </w:r>
      <w:r w:rsidR="00BB768D">
        <w:rPr>
          <w:rFonts w:asciiTheme="majorHAnsi" w:hAnsiTheme="majorHAnsi"/>
          <w:b/>
          <w:sz w:val="28"/>
          <w:szCs w:val="28"/>
        </w:rPr>
        <w:t>:</w:t>
      </w:r>
    </w:p>
    <w:p w14:paraId="28ED6EAC" w14:textId="033C9ADD" w:rsidR="002A7ADB" w:rsidRDefault="002A7ADB" w:rsidP="00070519">
      <w:pPr>
        <w:pStyle w:val="ListParagraph"/>
        <w:numPr>
          <w:ilvl w:val="1"/>
          <w:numId w:val="23"/>
        </w:numPr>
        <w:tabs>
          <w:tab w:val="left" w:pos="720"/>
          <w:tab w:val="left" w:pos="1440"/>
          <w:tab w:val="right" w:pos="10800"/>
        </w:tabs>
        <w:spacing w:line="240" w:lineRule="auto"/>
        <w:rPr>
          <w:rFonts w:asciiTheme="minorHAnsi" w:hAnsiTheme="minorHAnsi"/>
        </w:rPr>
      </w:pPr>
      <w:r>
        <w:rPr>
          <w:rFonts w:asciiTheme="minorHAnsi" w:hAnsiTheme="minorHAnsi"/>
        </w:rPr>
        <w:t>Spatial Statistical Network Modeling (Boise, ID)</w:t>
      </w:r>
      <w:r>
        <w:rPr>
          <w:rFonts w:asciiTheme="minorHAnsi" w:hAnsiTheme="minorHAnsi"/>
        </w:rPr>
        <w:tab/>
        <w:t>2019</w:t>
      </w:r>
    </w:p>
    <w:p w14:paraId="37BB9427" w14:textId="470DC329" w:rsidR="002A7ADB" w:rsidRDefault="002A7ADB" w:rsidP="00070519">
      <w:pPr>
        <w:pStyle w:val="ListParagraph"/>
        <w:numPr>
          <w:ilvl w:val="1"/>
          <w:numId w:val="23"/>
        </w:numPr>
        <w:tabs>
          <w:tab w:val="left" w:pos="720"/>
          <w:tab w:val="left" w:pos="1440"/>
          <w:tab w:val="right" w:pos="10800"/>
        </w:tabs>
        <w:spacing w:line="240" w:lineRule="auto"/>
        <w:rPr>
          <w:rFonts w:asciiTheme="minorHAnsi" w:hAnsiTheme="minorHAnsi"/>
        </w:rPr>
      </w:pPr>
      <w:r>
        <w:rPr>
          <w:rFonts w:asciiTheme="minorHAnsi" w:hAnsiTheme="minorHAnsi"/>
        </w:rPr>
        <w:t>Bayesian Modeling (Flagstaff, AZ)</w:t>
      </w:r>
      <w:r>
        <w:rPr>
          <w:rFonts w:asciiTheme="minorHAnsi" w:hAnsiTheme="minorHAnsi"/>
        </w:rPr>
        <w:tab/>
        <w:t>2019</w:t>
      </w:r>
    </w:p>
    <w:p w14:paraId="05A18465" w14:textId="7604E28C" w:rsidR="00E46B2A" w:rsidRDefault="00E46B2A" w:rsidP="00070519">
      <w:pPr>
        <w:pStyle w:val="ListParagraph"/>
        <w:numPr>
          <w:ilvl w:val="1"/>
          <w:numId w:val="23"/>
        </w:numPr>
        <w:tabs>
          <w:tab w:val="left" w:pos="720"/>
          <w:tab w:val="left" w:pos="1440"/>
          <w:tab w:val="right" w:pos="10800"/>
        </w:tabs>
        <w:spacing w:line="240" w:lineRule="auto"/>
        <w:rPr>
          <w:rFonts w:asciiTheme="minorHAnsi" w:hAnsiTheme="minorHAnsi"/>
        </w:rPr>
      </w:pPr>
      <w:r>
        <w:rPr>
          <w:rFonts w:asciiTheme="minorHAnsi" w:hAnsiTheme="minorHAnsi"/>
        </w:rPr>
        <w:t>Swiftwater certified (NOLS)</w:t>
      </w:r>
      <w:r>
        <w:rPr>
          <w:rFonts w:asciiTheme="minorHAnsi" w:hAnsiTheme="minorHAnsi"/>
        </w:rPr>
        <w:tab/>
        <w:t>2017</w:t>
      </w:r>
    </w:p>
    <w:p w14:paraId="322F6393" w14:textId="3473FFDC" w:rsidR="0030027C" w:rsidRPr="00BB768D" w:rsidRDefault="0030027C" w:rsidP="00070519">
      <w:pPr>
        <w:pStyle w:val="ListParagraph"/>
        <w:numPr>
          <w:ilvl w:val="1"/>
          <w:numId w:val="23"/>
        </w:numPr>
        <w:tabs>
          <w:tab w:val="left" w:pos="720"/>
          <w:tab w:val="left" w:pos="1440"/>
          <w:tab w:val="right" w:pos="10800"/>
        </w:tabs>
        <w:spacing w:line="240" w:lineRule="auto"/>
        <w:rPr>
          <w:rFonts w:asciiTheme="minorHAnsi" w:hAnsiTheme="minorHAnsi"/>
        </w:rPr>
      </w:pPr>
      <w:proofErr w:type="spellStart"/>
      <w:r w:rsidRPr="00BB768D">
        <w:rPr>
          <w:rFonts w:asciiTheme="minorHAnsi" w:hAnsiTheme="minorHAnsi"/>
        </w:rPr>
        <w:t>Titley</w:t>
      </w:r>
      <w:proofErr w:type="spellEnd"/>
      <w:r w:rsidRPr="00BB768D">
        <w:rPr>
          <w:rFonts w:asciiTheme="minorHAnsi" w:hAnsiTheme="minorHAnsi"/>
        </w:rPr>
        <w:t xml:space="preserve"> ANABAT software training</w:t>
      </w:r>
      <w:r w:rsidR="002A7ADB">
        <w:rPr>
          <w:rFonts w:asciiTheme="minorHAnsi" w:hAnsiTheme="minorHAnsi"/>
        </w:rPr>
        <w:t xml:space="preserve"> (Raleigh, NC)</w:t>
      </w:r>
      <w:r w:rsidRPr="00BB768D">
        <w:rPr>
          <w:rFonts w:asciiTheme="minorHAnsi" w:hAnsiTheme="minorHAnsi"/>
        </w:rPr>
        <w:tab/>
        <w:t>2015</w:t>
      </w:r>
    </w:p>
    <w:p w14:paraId="5F0BDC36" w14:textId="612B5D15" w:rsidR="002A7ADB" w:rsidRPr="00BB768D" w:rsidRDefault="002A7ADB" w:rsidP="00070519">
      <w:pPr>
        <w:pStyle w:val="ListParagraph"/>
        <w:numPr>
          <w:ilvl w:val="1"/>
          <w:numId w:val="23"/>
        </w:numPr>
        <w:tabs>
          <w:tab w:val="left" w:pos="720"/>
          <w:tab w:val="left" w:pos="1440"/>
          <w:tab w:val="right" w:pos="10800"/>
        </w:tabs>
        <w:spacing w:line="240" w:lineRule="auto"/>
        <w:rPr>
          <w:rFonts w:asciiTheme="minorHAnsi" w:hAnsiTheme="minorHAnsi"/>
        </w:rPr>
      </w:pPr>
      <w:r w:rsidRPr="00BB768D">
        <w:rPr>
          <w:rFonts w:asciiTheme="minorHAnsi" w:hAnsiTheme="minorHAnsi"/>
        </w:rPr>
        <w:t>Trichoptera of the Southwest Workshop</w:t>
      </w:r>
      <w:r>
        <w:rPr>
          <w:rFonts w:asciiTheme="minorHAnsi" w:hAnsiTheme="minorHAnsi"/>
        </w:rPr>
        <w:t xml:space="preserve"> (Flagstaff, AZ)</w:t>
      </w:r>
      <w:r w:rsidRPr="00BB768D">
        <w:rPr>
          <w:rFonts w:asciiTheme="minorHAnsi" w:hAnsiTheme="minorHAnsi"/>
        </w:rPr>
        <w:tab/>
        <w:t xml:space="preserve">     2014</w:t>
      </w:r>
    </w:p>
    <w:p w14:paraId="650BED57" w14:textId="579ED761" w:rsidR="002A7ADB" w:rsidRDefault="002A7ADB" w:rsidP="00070519">
      <w:pPr>
        <w:pStyle w:val="ListParagraph"/>
        <w:numPr>
          <w:ilvl w:val="1"/>
          <w:numId w:val="23"/>
        </w:numPr>
        <w:tabs>
          <w:tab w:val="left" w:pos="720"/>
          <w:tab w:val="left" w:pos="1440"/>
          <w:tab w:val="right" w:pos="10800"/>
        </w:tabs>
        <w:spacing w:line="240" w:lineRule="auto"/>
        <w:rPr>
          <w:rFonts w:asciiTheme="minorHAnsi" w:hAnsiTheme="minorHAnsi"/>
        </w:rPr>
      </w:pPr>
      <w:r w:rsidRPr="00BB768D">
        <w:rPr>
          <w:rFonts w:asciiTheme="minorHAnsi" w:hAnsiTheme="minorHAnsi"/>
        </w:rPr>
        <w:t>Springs Restoration Workshop (Las Vegas, NV)</w:t>
      </w:r>
      <w:r>
        <w:rPr>
          <w:rFonts w:asciiTheme="minorHAnsi" w:hAnsiTheme="minorHAnsi"/>
        </w:rPr>
        <w:tab/>
      </w:r>
      <w:r w:rsidRPr="00BB768D">
        <w:rPr>
          <w:rFonts w:asciiTheme="minorHAnsi" w:hAnsiTheme="minorHAnsi"/>
        </w:rPr>
        <w:t xml:space="preserve">2012 </w:t>
      </w:r>
    </w:p>
    <w:p w14:paraId="159D07C3" w14:textId="03B97B89" w:rsidR="0030027C" w:rsidRPr="00BB768D" w:rsidRDefault="0030027C" w:rsidP="00070519">
      <w:pPr>
        <w:pStyle w:val="ListParagraph"/>
        <w:numPr>
          <w:ilvl w:val="1"/>
          <w:numId w:val="23"/>
        </w:numPr>
        <w:tabs>
          <w:tab w:val="left" w:pos="720"/>
          <w:tab w:val="left" w:pos="1440"/>
          <w:tab w:val="right" w:pos="10800"/>
        </w:tabs>
        <w:spacing w:line="240" w:lineRule="auto"/>
        <w:rPr>
          <w:rFonts w:asciiTheme="minorHAnsi" w:hAnsiTheme="minorHAnsi"/>
        </w:rPr>
      </w:pPr>
      <w:r w:rsidRPr="00BB768D">
        <w:rPr>
          <w:rFonts w:asciiTheme="minorHAnsi" w:hAnsiTheme="minorHAnsi"/>
        </w:rPr>
        <w:t>Wilderness First Responder</w:t>
      </w:r>
      <w:r w:rsidRPr="00BB768D">
        <w:rPr>
          <w:rFonts w:asciiTheme="minorHAnsi" w:hAnsiTheme="minorHAnsi"/>
        </w:rPr>
        <w:tab/>
      </w:r>
      <w:r w:rsidR="00515F33">
        <w:rPr>
          <w:rFonts w:asciiTheme="minorHAnsi" w:hAnsiTheme="minorHAnsi"/>
        </w:rPr>
        <w:t>Current, Since 201</w:t>
      </w:r>
      <w:r w:rsidR="002A7ADB">
        <w:rPr>
          <w:rFonts w:asciiTheme="minorHAnsi" w:hAnsiTheme="minorHAnsi"/>
        </w:rPr>
        <w:t>1</w:t>
      </w:r>
    </w:p>
    <w:p w14:paraId="443F7F8F" w14:textId="7DC4DB55" w:rsidR="00FA615D" w:rsidRPr="002A7ADB" w:rsidRDefault="00210FC8" w:rsidP="00070519">
      <w:pPr>
        <w:pStyle w:val="ListParagraph"/>
        <w:numPr>
          <w:ilvl w:val="1"/>
          <w:numId w:val="23"/>
        </w:numPr>
        <w:tabs>
          <w:tab w:val="left" w:pos="720"/>
          <w:tab w:val="left" w:pos="1440"/>
          <w:tab w:val="right" w:pos="10800"/>
        </w:tabs>
        <w:spacing w:line="240" w:lineRule="auto"/>
        <w:rPr>
          <w:rFonts w:asciiTheme="minorHAnsi" w:hAnsiTheme="minorHAnsi"/>
        </w:rPr>
      </w:pPr>
      <w:r w:rsidRPr="00BB768D">
        <w:rPr>
          <w:rFonts w:asciiTheme="minorHAnsi" w:hAnsiTheme="minorHAnsi"/>
        </w:rPr>
        <w:t>Grand Canyon Semester</w:t>
      </w:r>
      <w:r w:rsidR="002A7ADB">
        <w:rPr>
          <w:rFonts w:asciiTheme="minorHAnsi" w:hAnsiTheme="minorHAnsi"/>
        </w:rPr>
        <w:t xml:space="preserve"> selected participant (Prescott College, AZ)</w:t>
      </w:r>
      <w:r w:rsidR="00ED0481" w:rsidRPr="002A7ADB">
        <w:rPr>
          <w:rFonts w:asciiTheme="minorHAnsi" w:hAnsiTheme="minorHAnsi"/>
        </w:rPr>
        <w:tab/>
        <w:t xml:space="preserve"> </w:t>
      </w:r>
      <w:r w:rsidR="00165E2B" w:rsidRPr="002A7ADB">
        <w:rPr>
          <w:rFonts w:asciiTheme="minorHAnsi" w:hAnsiTheme="minorHAnsi"/>
        </w:rPr>
        <w:t xml:space="preserve"> </w:t>
      </w:r>
      <w:r w:rsidR="00ED0481" w:rsidRPr="002A7ADB">
        <w:rPr>
          <w:rFonts w:asciiTheme="minorHAnsi" w:hAnsiTheme="minorHAnsi"/>
        </w:rPr>
        <w:t xml:space="preserve"> </w:t>
      </w:r>
      <w:r w:rsidRPr="002A7ADB">
        <w:rPr>
          <w:rFonts w:asciiTheme="minorHAnsi" w:hAnsiTheme="minorHAnsi"/>
        </w:rPr>
        <w:t>2011</w:t>
      </w:r>
    </w:p>
    <w:p w14:paraId="530D61DF" w14:textId="0BFEE479" w:rsidR="00165E2B" w:rsidRPr="00BB768D" w:rsidRDefault="007E68B7" w:rsidP="00070519">
      <w:pPr>
        <w:pStyle w:val="ListParagraph"/>
        <w:numPr>
          <w:ilvl w:val="1"/>
          <w:numId w:val="23"/>
        </w:numPr>
        <w:tabs>
          <w:tab w:val="left" w:pos="720"/>
          <w:tab w:val="left" w:pos="1440"/>
          <w:tab w:val="right" w:pos="10800"/>
        </w:tabs>
        <w:spacing w:line="240" w:lineRule="auto"/>
        <w:rPr>
          <w:rFonts w:asciiTheme="minorHAnsi" w:hAnsiTheme="minorHAnsi"/>
        </w:rPr>
      </w:pPr>
      <w:r w:rsidRPr="00BB768D">
        <w:rPr>
          <w:rFonts w:asciiTheme="minorHAnsi" w:hAnsiTheme="minorHAnsi"/>
        </w:rPr>
        <w:lastRenderedPageBreak/>
        <w:t>Aldo Leop</w:t>
      </w:r>
      <w:r w:rsidR="00165E2B" w:rsidRPr="00BB768D">
        <w:rPr>
          <w:rFonts w:asciiTheme="minorHAnsi" w:hAnsiTheme="minorHAnsi"/>
        </w:rPr>
        <w:t xml:space="preserve">old Land Ethic Leader Workshop (Albuquerque, </w:t>
      </w:r>
      <w:r w:rsidR="00ED0481" w:rsidRPr="00BB768D">
        <w:rPr>
          <w:rFonts w:asciiTheme="minorHAnsi" w:hAnsiTheme="minorHAnsi"/>
        </w:rPr>
        <w:t xml:space="preserve">NM) </w:t>
      </w:r>
      <w:r w:rsidR="00ED0481" w:rsidRPr="00BB768D">
        <w:rPr>
          <w:rFonts w:asciiTheme="minorHAnsi" w:hAnsiTheme="minorHAnsi"/>
        </w:rPr>
        <w:tab/>
      </w:r>
      <w:r w:rsidR="00165E2B" w:rsidRPr="00BB768D">
        <w:rPr>
          <w:rFonts w:asciiTheme="minorHAnsi" w:hAnsiTheme="minorHAnsi"/>
        </w:rPr>
        <w:t>2011</w:t>
      </w:r>
    </w:p>
    <w:p w14:paraId="43708872" w14:textId="4C8FB199" w:rsidR="0030027C" w:rsidRDefault="00722E66" w:rsidP="00070519">
      <w:pPr>
        <w:pStyle w:val="ListParagraph"/>
        <w:numPr>
          <w:ilvl w:val="1"/>
          <w:numId w:val="23"/>
        </w:numPr>
        <w:tabs>
          <w:tab w:val="left" w:pos="720"/>
          <w:tab w:val="left" w:pos="1440"/>
          <w:tab w:val="right" w:pos="10800"/>
        </w:tabs>
        <w:spacing w:line="240" w:lineRule="auto"/>
        <w:rPr>
          <w:rFonts w:asciiTheme="minorHAnsi" w:hAnsiTheme="minorHAnsi" w:cstheme="minorHAnsi"/>
          <w:szCs w:val="20"/>
          <w:shd w:val="clear" w:color="auto" w:fill="FFFFFF"/>
        </w:rPr>
      </w:pPr>
      <w:r w:rsidRPr="00BB768D">
        <w:rPr>
          <w:rFonts w:asciiTheme="minorHAnsi" w:hAnsiTheme="minorHAnsi" w:cstheme="minorHAnsi"/>
        </w:rPr>
        <w:t>Completed</w:t>
      </w:r>
      <w:r w:rsidRPr="00BB768D">
        <w:rPr>
          <w:rFonts w:asciiTheme="minorHAnsi" w:hAnsiTheme="minorHAnsi" w:cstheme="minorHAnsi"/>
          <w:shd w:val="clear" w:color="auto" w:fill="FFFFFF"/>
        </w:rPr>
        <w:t xml:space="preserve"> B-</w:t>
      </w:r>
      <w:r w:rsidRPr="00BB768D">
        <w:rPr>
          <w:rFonts w:asciiTheme="minorHAnsi" w:hAnsiTheme="minorHAnsi" w:cstheme="minorHAnsi"/>
          <w:szCs w:val="20"/>
          <w:shd w:val="clear" w:color="auto" w:fill="FFFFFF"/>
        </w:rPr>
        <w:t xml:space="preserve">3 Combination Helicopter/Airplane </w:t>
      </w:r>
      <w:r w:rsidRPr="002A7ADB">
        <w:rPr>
          <w:rFonts w:asciiTheme="minorHAnsi" w:hAnsiTheme="minorHAnsi" w:cstheme="minorHAnsi"/>
          <w:szCs w:val="20"/>
          <w:shd w:val="clear" w:color="auto" w:fill="FFFFFF"/>
        </w:rPr>
        <w:t>Safety Course</w:t>
      </w:r>
      <w:r w:rsidR="008952AA" w:rsidRPr="002A7ADB">
        <w:rPr>
          <w:rFonts w:asciiTheme="minorHAnsi" w:hAnsiTheme="minorHAnsi" w:cstheme="minorHAnsi"/>
          <w:szCs w:val="20"/>
          <w:shd w:val="clear" w:color="auto" w:fill="FFFFFF"/>
        </w:rPr>
        <w:t xml:space="preserve"> </w:t>
      </w:r>
      <w:r w:rsidR="002A7ADB" w:rsidRPr="002A7ADB">
        <w:rPr>
          <w:rFonts w:asciiTheme="minorHAnsi" w:hAnsiTheme="minorHAnsi" w:cstheme="minorHAnsi"/>
          <w:szCs w:val="20"/>
          <w:shd w:val="clear" w:color="auto" w:fill="FFFFFF"/>
        </w:rPr>
        <w:t>(DOI)</w:t>
      </w:r>
      <w:r w:rsidR="00ED0481">
        <w:rPr>
          <w:rFonts w:asciiTheme="minorHAnsi" w:hAnsiTheme="minorHAnsi" w:cstheme="minorHAnsi"/>
          <w:b/>
          <w:szCs w:val="20"/>
          <w:shd w:val="clear" w:color="auto" w:fill="FFFFFF"/>
        </w:rPr>
        <w:tab/>
      </w:r>
      <w:r w:rsidR="008952AA">
        <w:rPr>
          <w:rFonts w:asciiTheme="minorHAnsi" w:hAnsiTheme="minorHAnsi" w:cstheme="minorHAnsi"/>
          <w:szCs w:val="20"/>
          <w:shd w:val="clear" w:color="auto" w:fill="FFFFFF"/>
        </w:rPr>
        <w:t>201</w:t>
      </w:r>
      <w:r w:rsidR="002A7ADB">
        <w:rPr>
          <w:rFonts w:asciiTheme="minorHAnsi" w:hAnsiTheme="minorHAnsi" w:cstheme="minorHAnsi"/>
          <w:szCs w:val="20"/>
          <w:shd w:val="clear" w:color="auto" w:fill="FFFFFF"/>
        </w:rPr>
        <w:t>0</w:t>
      </w:r>
    </w:p>
    <w:p w14:paraId="33C8B6CB" w14:textId="7C269395" w:rsidR="00070519" w:rsidRDefault="00EA3856"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 xml:space="preserve">Scientific </w:t>
      </w:r>
      <w:r w:rsidR="00332B9F" w:rsidRPr="00404964">
        <w:rPr>
          <w:rFonts w:asciiTheme="majorHAnsi" w:hAnsiTheme="majorHAnsi"/>
          <w:b/>
          <w:sz w:val="28"/>
          <w:szCs w:val="28"/>
        </w:rPr>
        <w:t>Publications</w:t>
      </w:r>
    </w:p>
    <w:p w14:paraId="6C269488" w14:textId="54FE6A00" w:rsidR="003B1A03" w:rsidRPr="00BB5D7D" w:rsidRDefault="003B1A03" w:rsidP="003B1A03">
      <w:bookmarkStart w:id="1" w:name="_Hlk32305306"/>
      <w:r w:rsidRPr="00A31CFF">
        <w:t xml:space="preserve">Patrick, C., Anderson, K., Brown, B., Hawkins, C., </w:t>
      </w:r>
      <w:r w:rsidRPr="00A31CFF">
        <w:rPr>
          <w:u w:val="single"/>
        </w:rPr>
        <w:t>Metcalfe, A.</w:t>
      </w:r>
      <w:r w:rsidRPr="00A31CFF">
        <w:t xml:space="preserve">, </w:t>
      </w:r>
      <w:proofErr w:type="spellStart"/>
      <w:r w:rsidRPr="00A31CFF">
        <w:t>Saffarinia</w:t>
      </w:r>
      <w:proofErr w:type="spellEnd"/>
      <w:r w:rsidRPr="00A31CFF">
        <w:t xml:space="preserve">, P., Siqueira, T., Swan, C., Tonkin, J., </w:t>
      </w:r>
      <w:r>
        <w:t xml:space="preserve">&amp; </w:t>
      </w:r>
      <w:r w:rsidRPr="00A31CFF">
        <w:t xml:space="preserve">Yuan, L. </w:t>
      </w:r>
      <w:r>
        <w:t>2021.</w:t>
      </w:r>
      <w:r w:rsidRPr="00A31CFF">
        <w:t xml:space="preserve"> The application of metacommunity theory to the management of </w:t>
      </w:r>
      <w:r>
        <w:t>riverine ecosystems</w:t>
      </w:r>
      <w:r w:rsidRPr="00A31CFF">
        <w:t xml:space="preserve">. </w:t>
      </w:r>
      <w:r>
        <w:t>WIREs</w:t>
      </w:r>
      <w:r>
        <w:t xml:space="preserve"> Water</w:t>
      </w:r>
      <w:r>
        <w:t>.</w:t>
      </w:r>
    </w:p>
    <w:p w14:paraId="551B15F0" w14:textId="5F507799" w:rsidR="00070519" w:rsidRPr="00BB5D7D" w:rsidRDefault="00070519" w:rsidP="00070519">
      <w:pPr>
        <w:tabs>
          <w:tab w:val="left" w:pos="720"/>
          <w:tab w:val="left" w:pos="1440"/>
          <w:tab w:val="right" w:pos="10800"/>
        </w:tabs>
        <w:spacing w:line="240" w:lineRule="auto"/>
        <w:rPr>
          <w:i/>
          <w:iCs/>
          <w:u w:val="single"/>
        </w:rPr>
      </w:pPr>
      <w:r>
        <w:rPr>
          <w:u w:val="single"/>
        </w:rPr>
        <w:t xml:space="preserve">Metcalfe, A., </w:t>
      </w:r>
      <w:r>
        <w:t xml:space="preserve">Muehlbauer, J., Ford, Morgan, &amp; </w:t>
      </w:r>
      <w:r w:rsidRPr="00F775FE">
        <w:t>Kennedy, T.</w:t>
      </w:r>
      <w:r>
        <w:t xml:space="preserve"> 2021.     Colorado River Basin. </w:t>
      </w:r>
      <w:r>
        <w:rPr>
          <w:i/>
          <w:iCs/>
        </w:rPr>
        <w:t>In press.</w:t>
      </w:r>
      <w:r>
        <w:t xml:space="preserve"> In Delong, M. &amp;  T. Jardine (Eds.). Rivers of North America (2</w:t>
      </w:r>
      <w:r w:rsidRPr="00BB5D7D">
        <w:rPr>
          <w:vertAlign w:val="superscript"/>
        </w:rPr>
        <w:t>nd</w:t>
      </w:r>
      <w:r>
        <w:t xml:space="preserve"> ed.). Wiley.</w:t>
      </w:r>
    </w:p>
    <w:p w14:paraId="7FB73323" w14:textId="1264BAA3" w:rsidR="00D203C7" w:rsidRDefault="00D203C7" w:rsidP="00D203C7">
      <w:pPr>
        <w:tabs>
          <w:tab w:val="left" w:pos="720"/>
          <w:tab w:val="left" w:pos="1440"/>
          <w:tab w:val="right" w:pos="10800"/>
        </w:tabs>
        <w:spacing w:line="240" w:lineRule="auto"/>
      </w:pPr>
      <w:r w:rsidRPr="00BE40EC">
        <w:rPr>
          <w:u w:val="single"/>
        </w:rPr>
        <w:t>Metcalfe, A</w:t>
      </w:r>
      <w:r w:rsidRPr="007F6DC5">
        <w:t>.</w:t>
      </w:r>
      <w:r>
        <w:t>, Muehlbauer, J., Kennedy, T., Yackulic, C., Dibble, K., &amp; Marks, C</w:t>
      </w:r>
      <w:r w:rsidR="00D42FAB">
        <w:t>. 2020.</w:t>
      </w:r>
      <w:r>
        <w:t xml:space="preserve"> Net-spinning caddisfly distribution in large regulated river. Freshwater Biology.</w:t>
      </w:r>
    </w:p>
    <w:p w14:paraId="4984A1D8" w14:textId="0F1F0649" w:rsidR="0045062E" w:rsidRPr="002D3D42" w:rsidRDefault="0045062E" w:rsidP="0045062E">
      <w:pPr>
        <w:tabs>
          <w:tab w:val="left" w:pos="720"/>
          <w:tab w:val="left" w:pos="1440"/>
          <w:tab w:val="right" w:pos="10800"/>
        </w:tabs>
        <w:spacing w:line="240" w:lineRule="auto"/>
      </w:pPr>
      <w:bookmarkStart w:id="2" w:name="_Hlk32305388"/>
      <w:bookmarkEnd w:id="1"/>
      <w:r w:rsidRPr="00BE40EC">
        <w:rPr>
          <w:u w:val="single"/>
        </w:rPr>
        <w:t xml:space="preserve">Metcalfe, A., </w:t>
      </w:r>
      <w:r>
        <w:t xml:space="preserve">Kennedy, T., Marks, C., Smith, A., &amp; Muehlbauer, J. 2020. </w:t>
      </w:r>
      <w:r w:rsidRPr="002D3D42">
        <w:t xml:space="preserve">Spatial genetic structuring of a widespread aquatic insect in the Colorado River Basin: evidence for </w:t>
      </w:r>
      <w:r w:rsidRPr="002D3D42">
        <w:rPr>
          <w:i/>
        </w:rPr>
        <w:t>Hydropsyche oslari</w:t>
      </w:r>
      <w:r w:rsidRPr="002D3D42">
        <w:t xml:space="preserve"> species complex</w:t>
      </w:r>
      <w:r>
        <w:t xml:space="preserve">. </w:t>
      </w:r>
      <w:r w:rsidR="00D42FAB">
        <w:t>Freshwater Science 39 (2)</w:t>
      </w:r>
    </w:p>
    <w:bookmarkEnd w:id="2"/>
    <w:p w14:paraId="21AF7C81" w14:textId="64742EA3" w:rsidR="00AB17DE" w:rsidRPr="00F775FE" w:rsidRDefault="00AB17DE" w:rsidP="00AB17DE">
      <w:pPr>
        <w:tabs>
          <w:tab w:val="left" w:pos="720"/>
          <w:tab w:val="left" w:pos="1440"/>
          <w:tab w:val="right" w:pos="10800"/>
        </w:tabs>
      </w:pPr>
      <w:r w:rsidRPr="00AB17DE">
        <w:rPr>
          <w:u w:val="single"/>
        </w:rPr>
        <w:t>Metcalfe, A</w:t>
      </w:r>
      <w:r w:rsidRPr="00F775FE">
        <w:t xml:space="preserve">., </w:t>
      </w:r>
      <w:r>
        <w:t xml:space="preserve">Muehlbauer, J., Ford, Morgan, &amp; </w:t>
      </w:r>
      <w:r w:rsidRPr="00F775FE">
        <w:t>Kennedy, T.</w:t>
      </w:r>
      <w:r>
        <w:t xml:space="preserve"> </w:t>
      </w:r>
      <w:r w:rsidRPr="00F775FE">
        <w:t>20</w:t>
      </w:r>
      <w:r>
        <w:t>20</w:t>
      </w:r>
      <w:r w:rsidRPr="00F775FE">
        <w:t xml:space="preserve">. </w:t>
      </w:r>
      <w:r>
        <w:t>Bug Flows: Don’t count your midges until they hatch</w:t>
      </w:r>
      <w:r w:rsidRPr="00F775FE">
        <w:t xml:space="preserve">. The Boatman’s Quarterly Review </w:t>
      </w:r>
      <w:r>
        <w:t>32</w:t>
      </w:r>
      <w:r w:rsidRPr="00F775FE">
        <w:t xml:space="preserve">(4): </w:t>
      </w:r>
      <w:r>
        <w:t>8-11</w:t>
      </w:r>
      <w:r w:rsidRPr="00F775FE">
        <w:t>.</w:t>
      </w:r>
    </w:p>
    <w:p w14:paraId="7FDA3D9C" w14:textId="398F7BFE" w:rsidR="00BE40EC" w:rsidRPr="00BE40EC" w:rsidRDefault="00BE40EC" w:rsidP="00745765">
      <w:pPr>
        <w:tabs>
          <w:tab w:val="left" w:pos="720"/>
          <w:tab w:val="left" w:pos="1440"/>
          <w:tab w:val="right" w:pos="10800"/>
        </w:tabs>
        <w:spacing w:line="240" w:lineRule="auto"/>
      </w:pPr>
      <w:r w:rsidRPr="00A31CFF">
        <w:rPr>
          <w:u w:val="single"/>
        </w:rPr>
        <w:t xml:space="preserve">Metcalfe, A. </w:t>
      </w:r>
      <w:r w:rsidRPr="00BE40EC">
        <w:t>2019</w:t>
      </w:r>
      <w:r>
        <w:t xml:space="preserve">. </w:t>
      </w:r>
      <w:r w:rsidRPr="00BE40EC">
        <w:t>Adult net-spinning caddisfly (</w:t>
      </w:r>
      <w:r w:rsidRPr="00A31CFF">
        <w:rPr>
          <w:i/>
        </w:rPr>
        <w:t>Hydropsyche</w:t>
      </w:r>
      <w:r w:rsidRPr="00BE40EC">
        <w:t xml:space="preserve"> spp.) catch rates and morphology from large rivers of the southwestern United States, 2015-2016: U.S. Geological Survey data release</w:t>
      </w:r>
      <w:r>
        <w:t>.</w:t>
      </w:r>
      <w:r w:rsidRPr="00BE40EC">
        <w:t> </w:t>
      </w:r>
      <w:r w:rsidR="00A31CFF">
        <w:t xml:space="preserve">Available from </w:t>
      </w:r>
      <w:hyperlink r:id="rId11" w:history="1">
        <w:r w:rsidR="005B778A">
          <w:rPr>
            <w:rStyle w:val="Hyperlink"/>
          </w:rPr>
          <w:t>&lt;http</w:t>
        </w:r>
        <w:r w:rsidR="00A31CFF" w:rsidRPr="00A806A5">
          <w:rPr>
            <w:rStyle w:val="Hyperlink"/>
          </w:rPr>
          <w:t>s://doi.org/10.5066/P94N7GI9</w:t>
        </w:r>
      </w:hyperlink>
      <w:r w:rsidRPr="00BE40EC">
        <w:t>.</w:t>
      </w:r>
    </w:p>
    <w:p w14:paraId="727A98EF" w14:textId="6E517B10" w:rsidR="00BE40EC" w:rsidRPr="00BE40EC" w:rsidRDefault="00BE40EC" w:rsidP="00745765">
      <w:pPr>
        <w:tabs>
          <w:tab w:val="left" w:pos="720"/>
          <w:tab w:val="left" w:pos="1440"/>
          <w:tab w:val="right" w:pos="10800"/>
        </w:tabs>
        <w:spacing w:line="240" w:lineRule="auto"/>
      </w:pPr>
      <w:r w:rsidRPr="00A31CFF">
        <w:rPr>
          <w:u w:val="single"/>
        </w:rPr>
        <w:t>Metcalfe, A.</w:t>
      </w:r>
      <w:r w:rsidRPr="00BE40EC">
        <w:t xml:space="preserve"> 2019</w:t>
      </w:r>
      <w:r w:rsidR="00522051">
        <w:t>.</w:t>
      </w:r>
      <w:r w:rsidRPr="00BE40EC">
        <w:t xml:space="preserve"> Locality based caddisfly (</w:t>
      </w:r>
      <w:r w:rsidRPr="00A31CFF">
        <w:rPr>
          <w:i/>
        </w:rPr>
        <w:t>Hydropsyche oslari</w:t>
      </w:r>
      <w:r w:rsidRPr="00BE40EC">
        <w:t>) sampling data and CO1 sequences from the southwestern United States, 2013-2016: U.S. Geological Survey data release</w:t>
      </w:r>
      <w:r w:rsidR="00A31CFF">
        <w:t xml:space="preserve">. Available from </w:t>
      </w:r>
      <w:hyperlink r:id="rId12" w:history="1">
        <w:r w:rsidR="005B778A">
          <w:rPr>
            <w:rStyle w:val="Hyperlink"/>
          </w:rPr>
          <w:t>&lt;http</w:t>
        </w:r>
        <w:r w:rsidR="00A31CFF" w:rsidRPr="00A806A5">
          <w:rPr>
            <w:rStyle w:val="Hyperlink"/>
          </w:rPr>
          <w:t>s://doi.org/10.5066/P93GMB1Y</w:t>
        </w:r>
      </w:hyperlink>
      <w:r w:rsidRPr="00BE40EC">
        <w:t>.</w:t>
      </w:r>
    </w:p>
    <w:p w14:paraId="6449EE0D" w14:textId="31BA67E8" w:rsidR="00246B47" w:rsidRPr="00BE40EC" w:rsidRDefault="00246B47" w:rsidP="00745765">
      <w:pPr>
        <w:tabs>
          <w:tab w:val="left" w:pos="720"/>
          <w:tab w:val="left" w:pos="1440"/>
          <w:tab w:val="right" w:pos="10800"/>
        </w:tabs>
        <w:spacing w:line="240" w:lineRule="auto"/>
      </w:pPr>
      <w:r w:rsidRPr="00BE40EC">
        <w:t xml:space="preserve">Nathan, L., </w:t>
      </w:r>
      <w:proofErr w:type="spellStart"/>
      <w:r w:rsidRPr="00BE40EC">
        <w:t>Mamoozadeh</w:t>
      </w:r>
      <w:proofErr w:type="spellEnd"/>
      <w:r w:rsidRPr="00BE40EC">
        <w:t xml:space="preserve">, N., </w:t>
      </w:r>
      <w:proofErr w:type="spellStart"/>
      <w:r w:rsidRPr="00BE40EC">
        <w:t>Tumas</w:t>
      </w:r>
      <w:proofErr w:type="spellEnd"/>
      <w:r w:rsidRPr="00BE40EC">
        <w:t xml:space="preserve">, H., </w:t>
      </w:r>
      <w:proofErr w:type="spellStart"/>
      <w:r w:rsidRPr="00BE40EC">
        <w:t>Gunselman</w:t>
      </w:r>
      <w:proofErr w:type="spellEnd"/>
      <w:r w:rsidRPr="00BE40EC">
        <w:t xml:space="preserve">, S., </w:t>
      </w:r>
      <w:proofErr w:type="spellStart"/>
      <w:r w:rsidRPr="00BE40EC">
        <w:t>Klass</w:t>
      </w:r>
      <w:proofErr w:type="spellEnd"/>
      <w:r w:rsidRPr="00BE40EC">
        <w:t xml:space="preserve">, K., </w:t>
      </w:r>
      <w:r w:rsidRPr="00BE40EC">
        <w:rPr>
          <w:u w:val="single"/>
        </w:rPr>
        <w:t>Metcalfe, A.</w:t>
      </w:r>
      <w:r w:rsidRPr="00BE40EC">
        <w:t xml:space="preserve">, Edge, C., Waits, L., </w:t>
      </w:r>
      <w:proofErr w:type="spellStart"/>
      <w:r w:rsidRPr="00BE40EC">
        <w:t>Spruell</w:t>
      </w:r>
      <w:proofErr w:type="spellEnd"/>
      <w:r w:rsidRPr="00BE40EC">
        <w:t xml:space="preserve">, P., Lowery, E. </w:t>
      </w:r>
      <w:r w:rsidR="00522051">
        <w:t>&amp;</w:t>
      </w:r>
      <w:r w:rsidRPr="00BE40EC">
        <w:t xml:space="preserve"> Connor, E. 2019</w:t>
      </w:r>
      <w:r w:rsidR="00522051">
        <w:t>.</w:t>
      </w:r>
      <w:r w:rsidRPr="00BE40EC">
        <w:t xml:space="preserve"> A spatially-explicit, individual-based demogenetic simulation framework for evaluating hybridization dynamics. Ecological Modelling 401: 40-51.</w:t>
      </w:r>
    </w:p>
    <w:p w14:paraId="033E51DA" w14:textId="77777777" w:rsidR="00BE40EC" w:rsidRPr="00BE40EC" w:rsidRDefault="00BE40EC" w:rsidP="00745765">
      <w:pPr>
        <w:tabs>
          <w:tab w:val="left" w:pos="720"/>
          <w:tab w:val="left" w:pos="1440"/>
          <w:tab w:val="right" w:pos="10800"/>
        </w:tabs>
        <w:spacing w:line="240" w:lineRule="auto"/>
      </w:pPr>
      <w:r w:rsidRPr="00BE40EC">
        <w:rPr>
          <w:u w:val="single"/>
        </w:rPr>
        <w:t>Metcalfe, A.</w:t>
      </w:r>
      <w:r w:rsidR="002A7ADB">
        <w:rPr>
          <w:u w:val="single"/>
        </w:rPr>
        <w:t xml:space="preserve"> </w:t>
      </w:r>
      <w:r w:rsidRPr="00BE40EC">
        <w:t xml:space="preserve">2018. Aquatic insect distribution in the Colorado River Basin. </w:t>
      </w:r>
      <w:proofErr w:type="spellStart"/>
      <w:r w:rsidRPr="00BE40EC">
        <w:t>Masters</w:t>
      </w:r>
      <w:proofErr w:type="spellEnd"/>
      <w:r w:rsidRPr="00BE40EC">
        <w:t xml:space="preserve"> Thesis. Northern Arizona University. Available from </w:t>
      </w:r>
      <w:proofErr w:type="spellStart"/>
      <w:r w:rsidRPr="00BE40EC">
        <w:t>Proquest</w:t>
      </w:r>
      <w:proofErr w:type="spellEnd"/>
      <w:r w:rsidRPr="00BE40EC">
        <w:t xml:space="preserve"> (</w:t>
      </w:r>
      <w:hyperlink r:id="rId13" w:tgtFrame="_blank" w:history="1">
        <w:r w:rsidR="005B778A">
          <w:t>&lt;http</w:t>
        </w:r>
        <w:r w:rsidRPr="00BE40EC">
          <w:t>s://search.proquest.com/docview/2051910485</w:t>
        </w:r>
      </w:hyperlink>
      <w:r w:rsidRPr="00BE40EC">
        <w:t>)</w:t>
      </w:r>
    </w:p>
    <w:p w14:paraId="08D6C59B" w14:textId="4DFC3540" w:rsidR="00EA3856" w:rsidRDefault="00EA3856" w:rsidP="00745765">
      <w:pPr>
        <w:tabs>
          <w:tab w:val="left" w:pos="720"/>
          <w:tab w:val="left" w:pos="1440"/>
          <w:tab w:val="right" w:pos="10800"/>
        </w:tabs>
        <w:spacing w:line="240" w:lineRule="auto"/>
      </w:pPr>
      <w:proofErr w:type="spellStart"/>
      <w:r w:rsidRPr="00BE40EC">
        <w:t>Eitzel</w:t>
      </w:r>
      <w:proofErr w:type="spellEnd"/>
      <w:r w:rsidRPr="00BE40EC">
        <w:t xml:space="preserve">, M., Cappadonna, J., Santos-Lang, C., </w:t>
      </w:r>
      <w:proofErr w:type="spellStart"/>
      <w:r w:rsidRPr="00BE40EC">
        <w:t>Duerr</w:t>
      </w:r>
      <w:proofErr w:type="spellEnd"/>
      <w:r w:rsidRPr="00BE40EC">
        <w:t xml:space="preserve">, R., West, S., </w:t>
      </w:r>
      <w:proofErr w:type="spellStart"/>
      <w:r w:rsidRPr="00BE40EC">
        <w:t>Virapongse</w:t>
      </w:r>
      <w:proofErr w:type="spellEnd"/>
      <w:r w:rsidRPr="00BE40EC">
        <w:t xml:space="preserve">, A., </w:t>
      </w:r>
      <w:proofErr w:type="spellStart"/>
      <w:r w:rsidRPr="00BE40EC">
        <w:t>Kyba</w:t>
      </w:r>
      <w:proofErr w:type="spellEnd"/>
      <w:r w:rsidRPr="00BE40EC">
        <w:t xml:space="preserve">, C., Bowser, A., Cooper, C., </w:t>
      </w:r>
      <w:proofErr w:type="spellStart"/>
      <w:r w:rsidRPr="00BE40EC">
        <w:t>Sforzi</w:t>
      </w:r>
      <w:proofErr w:type="spellEnd"/>
      <w:r w:rsidRPr="00BE40EC">
        <w:t xml:space="preserve">, </w:t>
      </w:r>
      <w:r w:rsidRPr="002A7ADB">
        <w:t xml:space="preserve">A., </w:t>
      </w:r>
      <w:r w:rsidRPr="00BE40EC">
        <w:rPr>
          <w:u w:val="single"/>
        </w:rPr>
        <w:t>Metcalfe,</w:t>
      </w:r>
      <w:r w:rsidRPr="002A7ADB">
        <w:rPr>
          <w:u w:val="single"/>
        </w:rPr>
        <w:t xml:space="preserve"> A</w:t>
      </w:r>
      <w:r w:rsidR="00246B47" w:rsidRPr="002A7ADB">
        <w:rPr>
          <w:u w:val="single"/>
        </w:rPr>
        <w:t>.</w:t>
      </w:r>
      <w:r w:rsidRPr="00BE40EC">
        <w:t xml:space="preserve">, Harris, E., Thiel, M., </w:t>
      </w:r>
      <w:proofErr w:type="spellStart"/>
      <w:r w:rsidRPr="00BE40EC">
        <w:t>Haklay</w:t>
      </w:r>
      <w:proofErr w:type="spellEnd"/>
      <w:r w:rsidRPr="00BE40EC">
        <w:t xml:space="preserve">, M., </w:t>
      </w:r>
      <w:proofErr w:type="spellStart"/>
      <w:r w:rsidRPr="00BE40EC">
        <w:t>Ponciano</w:t>
      </w:r>
      <w:proofErr w:type="spellEnd"/>
      <w:r w:rsidRPr="00BE40EC">
        <w:t xml:space="preserve">, L., Roche, J., </w:t>
      </w:r>
      <w:proofErr w:type="spellStart"/>
      <w:r w:rsidRPr="00BE40EC">
        <w:t>Ceccaroni</w:t>
      </w:r>
      <w:proofErr w:type="spellEnd"/>
      <w:r w:rsidRPr="00BE40EC">
        <w:t xml:space="preserve">, L., Shilling, F., </w:t>
      </w:r>
      <w:proofErr w:type="spellStart"/>
      <w:r w:rsidRPr="00BE40EC">
        <w:t>Dörler</w:t>
      </w:r>
      <w:proofErr w:type="spellEnd"/>
      <w:r w:rsidRPr="00BE40EC">
        <w:t xml:space="preserve">, D., Heigl, F., Kiessling, T., Davis, B., </w:t>
      </w:r>
      <w:r w:rsidR="00522051">
        <w:t xml:space="preserve">&amp; </w:t>
      </w:r>
      <w:r w:rsidRPr="00BE40EC">
        <w:t>Jiang, Q. 2017</w:t>
      </w:r>
      <w:r w:rsidR="005B778A">
        <w:t>.</w:t>
      </w:r>
      <w:r w:rsidRPr="00BE40EC">
        <w:t xml:space="preserve"> Citizen science terminology matters: Exploring key terms. Citizen Science: Theory and Practice </w:t>
      </w:r>
      <w:r w:rsidR="00246B47" w:rsidRPr="00BE40EC">
        <w:t xml:space="preserve">2: </w:t>
      </w:r>
      <w:r w:rsidRPr="00BE40EC">
        <w:t>1-20. DOI: 10.5334/cstp.96.</w:t>
      </w:r>
    </w:p>
    <w:p w14:paraId="3E6C21D1" w14:textId="77777777" w:rsidR="00CC2A95" w:rsidRPr="00BE40EC" w:rsidRDefault="00CC2A95" w:rsidP="00CC2A95">
      <w:pPr>
        <w:tabs>
          <w:tab w:val="left" w:pos="720"/>
          <w:tab w:val="left" w:pos="1440"/>
          <w:tab w:val="right" w:pos="10800"/>
        </w:tabs>
        <w:spacing w:line="240" w:lineRule="auto"/>
      </w:pPr>
      <w:r>
        <w:t xml:space="preserve">Kennedy, T., Muehlbauer, J., Yackulic, C., Lytle, D., Miller, S., Dibble, K., Kortenhoeven, E., </w:t>
      </w:r>
      <w:r w:rsidRPr="00BE40EC">
        <w:rPr>
          <w:u w:val="single"/>
        </w:rPr>
        <w:t>Metcalfe, A</w:t>
      </w:r>
      <w:r w:rsidRPr="00BE40EC">
        <w:t xml:space="preserve">., </w:t>
      </w:r>
      <w:r>
        <w:t>&amp; Baxter, C.  2016. Flow management for hydropower extirpates aquatic insects, undermining river food webs. BioScience 77: 561–575. DOI: 10.1093/</w:t>
      </w:r>
      <w:proofErr w:type="spellStart"/>
      <w:r>
        <w:t>biosci</w:t>
      </w:r>
      <w:proofErr w:type="spellEnd"/>
      <w:r>
        <w:t xml:space="preserve">/biw059. </w:t>
      </w:r>
      <w:r w:rsidRPr="00BE40EC">
        <w:rPr>
          <w:b/>
        </w:rPr>
        <w:t>BioScience Editor’s Choice and featured in Press Releases by USGS, Oregon State U., Conservation Magazine, and others.</w:t>
      </w:r>
    </w:p>
    <w:p w14:paraId="326781A3" w14:textId="3586DD3A" w:rsidR="002C1C7F" w:rsidRPr="002C1C7F" w:rsidRDefault="002C1C7F" w:rsidP="00745765">
      <w:pPr>
        <w:tabs>
          <w:tab w:val="left" w:pos="720"/>
          <w:tab w:val="left" w:pos="1440"/>
          <w:tab w:val="right" w:pos="10800"/>
        </w:tabs>
        <w:spacing w:line="240" w:lineRule="auto"/>
      </w:pPr>
      <w:r>
        <w:rPr>
          <w:u w:val="single"/>
        </w:rPr>
        <w:t>Metcalfe, A.</w:t>
      </w:r>
      <w:r>
        <w:t>, Kennedy, T.</w:t>
      </w:r>
      <w:r w:rsidR="00522051">
        <w:t>, &amp;</w:t>
      </w:r>
      <w:r>
        <w:t xml:space="preserve"> Fritzinger, C. 2016. Moth Mystery Hour. The Boatman’s Quarterly Review </w:t>
      </w:r>
      <w:r w:rsidRPr="002C1C7F">
        <w:t>27(4)</w:t>
      </w:r>
      <w:r>
        <w:t xml:space="preserve">: </w:t>
      </w:r>
      <w:r w:rsidRPr="002C1C7F">
        <w:t>15-16.</w:t>
      </w:r>
    </w:p>
    <w:p w14:paraId="47E508C5" w14:textId="77777777" w:rsidR="00246B47" w:rsidRDefault="00246B47"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Phenology of the adult angel lichen moth (</w:t>
      </w:r>
      <w:r w:rsidRPr="00BE40EC">
        <w:t>Cisthene angelus</w:t>
      </w:r>
      <w:r>
        <w:t>) in Grand Canyon, USA. The Southwestern Naturalist 61: 233–240. DOI: 10.1894/0038-4909-61.3.233</w:t>
      </w:r>
    </w:p>
    <w:p w14:paraId="388E51DC" w14:textId="77777777" w:rsidR="007F6DC5" w:rsidRDefault="007F6DC5"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Angel lichen moth abundance and morphology data, Grand Canyon, AZ, 2012. US Geological Survey Data Release. DOI: 10.5066/F7154F5S</w:t>
      </w:r>
    </w:p>
    <w:p w14:paraId="0E938556" w14:textId="58DB6B90" w:rsidR="00D203C7" w:rsidRDefault="00332B9F" w:rsidP="00D203C7">
      <w:pPr>
        <w:tabs>
          <w:tab w:val="left" w:pos="720"/>
          <w:tab w:val="left" w:pos="1440"/>
          <w:tab w:val="right" w:pos="10800"/>
        </w:tabs>
        <w:spacing w:line="240" w:lineRule="auto"/>
        <w:contextualSpacing/>
        <w:rPr>
          <w:rFonts w:asciiTheme="majorHAnsi" w:hAnsiTheme="majorHAnsi"/>
          <w:b/>
          <w:sz w:val="28"/>
          <w:szCs w:val="28"/>
        </w:rPr>
      </w:pPr>
      <w:r w:rsidRPr="00404964">
        <w:rPr>
          <w:rFonts w:asciiTheme="majorHAnsi" w:hAnsiTheme="majorHAnsi"/>
          <w:b/>
          <w:sz w:val="28"/>
          <w:szCs w:val="28"/>
        </w:rPr>
        <w:t xml:space="preserve">Manuscripts in </w:t>
      </w:r>
      <w:bookmarkStart w:id="3" w:name="_Hlk3372314"/>
      <w:r w:rsidR="00A31CFF">
        <w:rPr>
          <w:rFonts w:asciiTheme="majorHAnsi" w:hAnsiTheme="majorHAnsi"/>
          <w:b/>
          <w:sz w:val="28"/>
          <w:szCs w:val="28"/>
        </w:rPr>
        <w:t>review</w:t>
      </w:r>
      <w:bookmarkStart w:id="4" w:name="_Hlk14945445"/>
      <w:bookmarkEnd w:id="3"/>
    </w:p>
    <w:p w14:paraId="3EC51E3C" w14:textId="77777777" w:rsidR="003B1A03" w:rsidRDefault="003B1A03" w:rsidP="003B1A03">
      <w:pPr>
        <w:tabs>
          <w:tab w:val="left" w:pos="720"/>
          <w:tab w:val="left" w:pos="1440"/>
          <w:tab w:val="right" w:pos="10800"/>
        </w:tabs>
        <w:spacing w:line="240" w:lineRule="auto"/>
        <w:rPr>
          <w:u w:val="single"/>
        </w:rPr>
      </w:pPr>
    </w:p>
    <w:p w14:paraId="23C5AD92" w14:textId="6E293AE4" w:rsidR="003B1A03" w:rsidRPr="00BB5D7D" w:rsidRDefault="003B1A03" w:rsidP="003B1A03">
      <w:pPr>
        <w:tabs>
          <w:tab w:val="left" w:pos="720"/>
          <w:tab w:val="left" w:pos="1440"/>
          <w:tab w:val="right" w:pos="10800"/>
        </w:tabs>
        <w:spacing w:line="240" w:lineRule="auto"/>
        <w:rPr>
          <w:i/>
          <w:iCs/>
          <w:u w:val="single"/>
        </w:rPr>
      </w:pPr>
      <w:r>
        <w:rPr>
          <w:u w:val="single"/>
        </w:rPr>
        <w:lastRenderedPageBreak/>
        <w:t xml:space="preserve">Metcalfe, A., </w:t>
      </w:r>
      <w:r w:rsidRPr="00F775FE">
        <w:t>Kennedy, T.</w:t>
      </w:r>
      <w:r>
        <w:t>, Mendez, G., &amp;</w:t>
      </w:r>
      <w:r w:rsidRPr="00F775FE">
        <w:t xml:space="preserve"> </w:t>
      </w:r>
      <w:r>
        <w:t xml:space="preserve">Muehlbauer, J. 2021. Applied citizen science in freshwater research. </w:t>
      </w:r>
      <w:r>
        <w:rPr>
          <w:i/>
          <w:iCs/>
        </w:rPr>
        <w:t>In press.</w:t>
      </w:r>
      <w:r>
        <w:t xml:space="preserve"> Invited primer for </w:t>
      </w:r>
      <w:proofErr w:type="gramStart"/>
      <w:r>
        <w:t>WIREs</w:t>
      </w:r>
      <w:proofErr w:type="gramEnd"/>
      <w:r>
        <w:t xml:space="preserve"> water.</w:t>
      </w:r>
    </w:p>
    <w:p w14:paraId="74BA51F2" w14:textId="77777777" w:rsidR="00D203C7" w:rsidRDefault="00D203C7" w:rsidP="00D203C7">
      <w:pPr>
        <w:tabs>
          <w:tab w:val="left" w:pos="720"/>
          <w:tab w:val="left" w:pos="1440"/>
          <w:tab w:val="right" w:pos="10800"/>
        </w:tabs>
        <w:spacing w:line="240" w:lineRule="auto"/>
        <w:contextualSpacing/>
      </w:pPr>
    </w:p>
    <w:bookmarkEnd w:id="4"/>
    <w:p w14:paraId="686DC910" w14:textId="6938C4AF" w:rsidR="00245810"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Major conference presentations (as lead author only)</w:t>
      </w:r>
    </w:p>
    <w:p w14:paraId="0B93CF13" w14:textId="4400E272" w:rsidR="00245810" w:rsidRDefault="00245810" w:rsidP="00245810">
      <w:pPr>
        <w:tabs>
          <w:tab w:val="left" w:pos="720"/>
          <w:tab w:val="left" w:pos="1440"/>
          <w:tab w:val="right" w:pos="10800"/>
        </w:tabs>
        <w:spacing w:line="240" w:lineRule="auto"/>
      </w:pPr>
      <w:r w:rsidRPr="00BE40EC">
        <w:rPr>
          <w:u w:val="single"/>
        </w:rPr>
        <w:t>Metcalfe, A</w:t>
      </w:r>
      <w:r w:rsidRPr="007F6DC5">
        <w:t>.</w:t>
      </w:r>
      <w:r>
        <w:t>, Muehlbauer, J., Kennedy, T., Yackulic, C., Dibble, K., &amp; Marks, C. 2020. (Poster). Net-spinning caddisfly distribution in a large regulated river. Ecological Society of America annual meeting. Virtual.</w:t>
      </w:r>
    </w:p>
    <w:p w14:paraId="0CDF7D54"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w:t>
      </w:r>
      <w:r>
        <w:rPr>
          <w:rFonts w:asciiTheme="minorHAnsi" w:hAnsiTheme="minorHAnsi"/>
        </w:rPr>
        <w:t>, Marks. J.</w:t>
      </w:r>
      <w:r w:rsidRPr="00C200D6">
        <w:rPr>
          <w:rFonts w:asciiTheme="minorHAnsi" w:hAnsiTheme="minorHAnsi"/>
        </w:rPr>
        <w:t xml:space="preserve"> 2019. Gene</w:t>
      </w:r>
      <w:r>
        <w:rPr>
          <w:rFonts w:asciiTheme="minorHAnsi" w:hAnsiTheme="minorHAnsi"/>
        </w:rPr>
        <w:t xml:space="preserve"> flow among ne</w:t>
      </w:r>
      <w:r w:rsidRPr="00C200D6">
        <w:rPr>
          <w:rFonts w:asciiTheme="minorHAnsi" w:hAnsiTheme="minorHAnsi"/>
        </w:rPr>
        <w:t>t-spinning caddisfl</w:t>
      </w:r>
      <w:r>
        <w:rPr>
          <w:rFonts w:asciiTheme="minorHAnsi" w:hAnsiTheme="minorHAnsi"/>
        </w:rPr>
        <w:t>y populations in the Colorado River Basin. Biennial Conference of Science and Management on the Colorado Plateau. Invited speaker for special session “Evaluating the effects of flow and connectivity on river ecosystems.” Flagstaff, AZ.</w:t>
      </w:r>
    </w:p>
    <w:p w14:paraId="74D7ABD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w:t>
      </w:r>
      <w:r>
        <w:rPr>
          <w:rFonts w:asciiTheme="minorHAnsi" w:hAnsiTheme="minorHAnsi"/>
        </w:rPr>
        <w:t>Society Freshwater Science annual meeting. Salt Lake City, UT.</w:t>
      </w:r>
    </w:p>
    <w:p w14:paraId="10E9783C"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67B650C3" w14:textId="77777777" w:rsidR="0025196E" w:rsidRDefault="0025196E" w:rsidP="0025196E">
      <w:pPr>
        <w:tabs>
          <w:tab w:val="left" w:pos="720"/>
          <w:tab w:val="left" w:pos="1440"/>
          <w:tab w:val="right" w:pos="10800"/>
        </w:tabs>
        <w:spacing w:line="240" w:lineRule="auto"/>
      </w:pPr>
      <w:r w:rsidRPr="00545FA1">
        <w:rPr>
          <w:u w:val="single"/>
        </w:rPr>
        <w:t>Metcalfe, A.</w:t>
      </w:r>
      <w:r>
        <w:t xml:space="preserve"> 2018. Shedding light on aquatic insects of the Colorado River Basin with citizen science. The 39</w:t>
      </w:r>
      <w:r w:rsidRPr="00246B47">
        <w:rPr>
          <w:vertAlign w:val="superscript"/>
        </w:rPr>
        <w:t>th</w:t>
      </w:r>
      <w:r>
        <w:t xml:space="preserve"> annual researchers meeting for the Upper Colorado River Endangered Fish &amp; Recovery Program. Vernal, UT.</w:t>
      </w:r>
    </w:p>
    <w:p w14:paraId="5845472B" w14:textId="77777777" w:rsidR="0025196E" w:rsidRDefault="0025196E" w:rsidP="0025196E">
      <w:pPr>
        <w:tabs>
          <w:tab w:val="left" w:pos="720"/>
          <w:tab w:val="left" w:pos="1440"/>
          <w:tab w:val="right" w:pos="10800"/>
        </w:tabs>
        <w:spacing w:line="240" w:lineRule="auto"/>
        <w:rPr>
          <w:rFonts w:asciiTheme="minorHAnsi" w:hAnsiTheme="minorHAnsi"/>
        </w:rPr>
      </w:pPr>
      <w:r w:rsidRPr="00545FA1">
        <w:rPr>
          <w:u w:val="single"/>
        </w:rPr>
        <w:t>Metcalfe, A.</w:t>
      </w:r>
      <w:r>
        <w:t xml:space="preserve"> 2018. Shedding light on aquatic insects of the Colorado River Basin with citizen science.</w:t>
      </w:r>
      <w:r w:rsidRPr="002A7ADB">
        <w:rPr>
          <w:rFonts w:asciiTheme="minorHAnsi" w:hAnsiTheme="minorHAnsi"/>
        </w:rPr>
        <w:t xml:space="preserve"> </w:t>
      </w:r>
      <w:r w:rsidRPr="00C200D6">
        <w:rPr>
          <w:rFonts w:asciiTheme="minorHAnsi" w:hAnsiTheme="minorHAnsi"/>
        </w:rPr>
        <w:t xml:space="preserve">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74C81FE6" w14:textId="77777777" w:rsidR="0025196E"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Pr>
          <w:rFonts w:asciiTheme="minorHAnsi" w:hAnsiTheme="minorHAnsi"/>
        </w:rPr>
        <w:t xml:space="preserve"> Mixon, R. 2017. Do dams affect bat diets? Western Bat Working Group annual meeting. Fort Collins, CO. </w:t>
      </w:r>
    </w:p>
    <w:p w14:paraId="3C7CAE3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 xml:space="preserve">. </w:t>
      </w:r>
      <w:r>
        <w:rPr>
          <w:rFonts w:asciiTheme="minorHAnsi" w:hAnsiTheme="minorHAnsi"/>
        </w:rPr>
        <w:t xml:space="preserve">The Grand Beyond: Aquatic </w:t>
      </w:r>
      <w:proofErr w:type="spellStart"/>
      <w:r>
        <w:rPr>
          <w:rFonts w:asciiTheme="minorHAnsi" w:hAnsiTheme="minorHAnsi"/>
        </w:rPr>
        <w:t>foodbase</w:t>
      </w:r>
      <w:proofErr w:type="spellEnd"/>
      <w:r>
        <w:rPr>
          <w:rFonts w:asciiTheme="minorHAnsi" w:hAnsiTheme="minorHAnsi"/>
        </w:rPr>
        <w:t xml:space="preserve"> of the Upper Colorado River Basin</w:t>
      </w:r>
      <w:r w:rsidRPr="00C200D6">
        <w:rPr>
          <w:rFonts w:asciiTheme="minorHAnsi" w:hAnsiTheme="minorHAnsi"/>
        </w:rPr>
        <w:t xml:space="preserve">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16356BC0"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w:t>
      </w:r>
      <w:r>
        <w:rPr>
          <w:rFonts w:asciiTheme="minorHAnsi" w:hAnsiTheme="minorHAnsi"/>
        </w:rPr>
        <w:t xml:space="preserve"> The Colorado River Basin: Aquatic insect diversity and distribution in a fragmented riverscape.</w:t>
      </w:r>
      <w:r w:rsidRPr="00C200D6">
        <w:rPr>
          <w:rFonts w:asciiTheme="minorHAnsi" w:hAnsiTheme="minorHAnsi"/>
        </w:rPr>
        <w:t xml:space="preserve"> </w:t>
      </w:r>
      <w:r>
        <w:rPr>
          <w:rFonts w:asciiTheme="minorHAnsi" w:hAnsiTheme="minorHAnsi"/>
        </w:rPr>
        <w:t>Society for Freshwater Science annual meeting. Raleigh, NC.</w:t>
      </w:r>
    </w:p>
    <w:p w14:paraId="55A21F87" w14:textId="5A2C8B4C" w:rsidR="0025196E" w:rsidRPr="00BD7CCB"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6</w:t>
      </w:r>
      <w:r w:rsidRPr="00C200D6">
        <w:rPr>
          <w:rFonts w:asciiTheme="minorHAnsi" w:hAnsiTheme="minorHAnsi"/>
        </w:rPr>
        <w:t xml:space="preserve">. </w:t>
      </w:r>
      <w:r>
        <w:rPr>
          <w:rFonts w:asciiTheme="minorHAnsi" w:hAnsiTheme="minorHAnsi"/>
        </w:rPr>
        <w:t>Compounding Impoundments: aquatic insect distribution and emergence in a fragmented riverscape. Society for Freshwater Science annual meeting. Sacramento, CA.</w:t>
      </w:r>
    </w:p>
    <w:p w14:paraId="47A05675" w14:textId="77777777" w:rsidR="0025196E" w:rsidRPr="00404964"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Other, invited, scientific presentations</w:t>
      </w:r>
    </w:p>
    <w:p w14:paraId="6D21AD3A" w14:textId="77777777" w:rsidR="0025196E" w:rsidRPr="002A7ADB" w:rsidRDefault="0025196E" w:rsidP="0025196E">
      <w:pPr>
        <w:tabs>
          <w:tab w:val="left" w:pos="720"/>
          <w:tab w:val="left" w:pos="1440"/>
          <w:tab w:val="right" w:pos="10800"/>
        </w:tabs>
        <w:spacing w:line="240" w:lineRule="auto"/>
      </w:pPr>
      <w:r w:rsidRPr="002A7ADB">
        <w:rPr>
          <w:u w:val="single"/>
        </w:rPr>
        <w:t>Metcalfe, A.</w:t>
      </w:r>
      <w:r w:rsidRPr="002A7ADB">
        <w:t xml:space="preserve"> 2019. What are Bug Flows? Field presentation to the Coconino County Watershed Partnership. Page, AZ. </w:t>
      </w:r>
    </w:p>
    <w:p w14:paraId="3FFF8B66"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asciiTheme="minorHAnsi" w:hAnsiTheme="minorHAnsi"/>
          <w:u w:val="single"/>
        </w:rPr>
        <w:t>Metcalfe, A.</w:t>
      </w:r>
      <w:r w:rsidRPr="002A7ADB">
        <w:rPr>
          <w:rFonts w:asciiTheme="minorHAnsi" w:hAnsiTheme="minorHAnsi"/>
        </w:rPr>
        <w:t xml:space="preserve">, Kennedy, T., Muehlbauer, J. 2019. </w:t>
      </w:r>
      <w:r w:rsidRPr="002A7ADB">
        <w:rPr>
          <w:rFonts w:cstheme="minorHAnsi"/>
          <w:iCs/>
          <w:color w:val="221E1F"/>
        </w:rPr>
        <w:t>Colorado River ecosystem response to the 2018 Bug Flow Experiment released from Glen Canyon Dam. Grand Canyon River Guides Training Seminar. Marble Canyon, AZ.</w:t>
      </w:r>
    </w:p>
    <w:p w14:paraId="49938F50"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cstheme="minorHAnsi"/>
          <w:iCs/>
          <w:color w:val="221E1F"/>
          <w:u w:val="single"/>
        </w:rPr>
        <w:t>Metcalfe, A.</w:t>
      </w:r>
      <w:r w:rsidRPr="002A7ADB">
        <w:rPr>
          <w:rFonts w:cstheme="minorHAnsi"/>
          <w:iCs/>
          <w:color w:val="221E1F"/>
        </w:rPr>
        <w:t xml:space="preserve"> 2017. What is Citizen Science? Consultative Group for Biological Diversity annual meeting. Flagstaff, AZ.</w:t>
      </w:r>
    </w:p>
    <w:p w14:paraId="3CEDBFF0"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Kennedy, T., Muehlbauer, J. 2017. Comparative emergence studies in the upper basin using citizen science light traps. Western Area Power Administration webinar. Remote.</w:t>
      </w:r>
    </w:p>
    <w:p w14:paraId="07E925CB"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cstheme="minorHAnsi"/>
          <w:iCs/>
          <w:color w:val="221E1F"/>
          <w:u w:val="single"/>
        </w:rPr>
        <w:t>Metcalfe, A.</w:t>
      </w:r>
      <w:r w:rsidRPr="002A7ADB">
        <w:rPr>
          <w:rFonts w:cstheme="minorHAnsi"/>
          <w:iCs/>
          <w:color w:val="221E1F"/>
        </w:rPr>
        <w:t xml:space="preserve"> 201</w:t>
      </w:r>
      <w:r>
        <w:rPr>
          <w:rFonts w:cstheme="minorHAnsi"/>
          <w:iCs/>
          <w:color w:val="221E1F"/>
        </w:rPr>
        <w:t>6</w:t>
      </w:r>
      <w:r w:rsidRPr="002A7ADB">
        <w:rPr>
          <w:rFonts w:cstheme="minorHAnsi"/>
          <w:iCs/>
          <w:color w:val="221E1F"/>
        </w:rPr>
        <w:t xml:space="preserve">. Big River Bugs: </w:t>
      </w:r>
      <w:r>
        <w:rPr>
          <w:rFonts w:cstheme="minorHAnsi"/>
          <w:iCs/>
          <w:color w:val="221E1F"/>
        </w:rPr>
        <w:t>A</w:t>
      </w:r>
      <w:r w:rsidRPr="002A7ADB">
        <w:rPr>
          <w:rFonts w:cstheme="minorHAnsi"/>
          <w:iCs/>
          <w:color w:val="221E1F"/>
        </w:rPr>
        <w:t xml:space="preserve"> Citizen Science </w:t>
      </w:r>
      <w:r>
        <w:rPr>
          <w:rFonts w:cstheme="minorHAnsi"/>
          <w:iCs/>
          <w:color w:val="221E1F"/>
        </w:rPr>
        <w:t>A</w:t>
      </w:r>
      <w:r w:rsidRPr="002A7ADB">
        <w:rPr>
          <w:rFonts w:cstheme="minorHAnsi"/>
          <w:iCs/>
          <w:color w:val="221E1F"/>
        </w:rPr>
        <w:t xml:space="preserve">pproach. Moab Festival of Science. Moab, UT. </w:t>
      </w:r>
    </w:p>
    <w:p w14:paraId="165B9ACA"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xml:space="preserve"> 2016. Aquatic insect diversity and distribution in the Colorado River Basin. </w:t>
      </w:r>
      <w:r w:rsidRPr="002A7ADB">
        <w:t>Center for Ecosystem Science and Society seminar. Flagstaff, AZ.</w:t>
      </w:r>
    </w:p>
    <w:p w14:paraId="727B3023" w14:textId="0B34AFE7" w:rsidR="001657F6" w:rsidRPr="00995B35" w:rsidRDefault="00332B9F" w:rsidP="00745765">
      <w:pPr>
        <w:tabs>
          <w:tab w:val="left" w:pos="720"/>
          <w:tab w:val="left" w:pos="1440"/>
          <w:tab w:val="right" w:pos="10800"/>
        </w:tabs>
        <w:spacing w:line="240" w:lineRule="auto"/>
        <w:rPr>
          <w:rFonts w:asciiTheme="majorHAnsi" w:hAnsiTheme="majorHAnsi"/>
          <w:b/>
          <w:sz w:val="28"/>
          <w:szCs w:val="28"/>
        </w:rPr>
      </w:pPr>
      <w:r w:rsidRPr="00995B35">
        <w:rPr>
          <w:rFonts w:asciiTheme="majorHAnsi" w:hAnsiTheme="majorHAnsi"/>
          <w:b/>
          <w:sz w:val="28"/>
          <w:szCs w:val="28"/>
        </w:rPr>
        <w:t>External media coverage</w:t>
      </w:r>
    </w:p>
    <w:p w14:paraId="49AF4211" w14:textId="09AAD2F1" w:rsidR="001657F6" w:rsidRDefault="001657F6" w:rsidP="00745765">
      <w:pPr>
        <w:tabs>
          <w:tab w:val="left" w:pos="720"/>
          <w:tab w:val="left" w:pos="1440"/>
          <w:tab w:val="right" w:pos="10800"/>
        </w:tabs>
        <w:spacing w:line="240" w:lineRule="auto"/>
      </w:pPr>
      <w:r>
        <w:t>Society for Freshwater Science (2020) Guest for Making Waves podcast “River guides are science guides”  &lt;</w:t>
      </w:r>
      <w:hyperlink r:id="rId14" w:history="1">
        <w:r w:rsidRPr="0001551D">
          <w:rPr>
            <w:rStyle w:val="Hyperlink"/>
          </w:rPr>
          <w:t>https://freshwater-science.org/news/making-waves-ep-49</w:t>
        </w:r>
      </w:hyperlink>
      <w:r>
        <w:rPr>
          <w:rStyle w:val="Hyperlink"/>
        </w:rPr>
        <w:t>&gt;</w:t>
      </w:r>
    </w:p>
    <w:p w14:paraId="63EF116A" w14:textId="725764BE" w:rsidR="00995B35" w:rsidRPr="00995B35" w:rsidRDefault="00E266C1" w:rsidP="00745765">
      <w:pPr>
        <w:tabs>
          <w:tab w:val="left" w:pos="720"/>
          <w:tab w:val="left" w:pos="1440"/>
          <w:tab w:val="right" w:pos="10800"/>
        </w:tabs>
        <w:spacing w:line="240" w:lineRule="auto"/>
      </w:pPr>
      <w:r>
        <w:lastRenderedPageBreak/>
        <w:t xml:space="preserve">USGS (2019) Guest for podcast about Citizen Science. “Outstanding in the Field: Citizen Science – Your Data in Action” </w:t>
      </w:r>
      <w:r w:rsidRPr="00E266C1">
        <w:t xml:space="preserve"> </w:t>
      </w:r>
      <w:r w:rsidR="001657F6">
        <w:t>&lt;</w:t>
      </w:r>
      <w:hyperlink r:id="rId15" w:history="1">
        <w:r w:rsidR="001657F6" w:rsidRPr="0001551D">
          <w:rPr>
            <w:rStyle w:val="Hyperlink"/>
          </w:rPr>
          <w:t>https://www.usgs.gov/media/audio/outstanding-field-ep-2-citizen-science-your-data-action</w:t>
        </w:r>
      </w:hyperlink>
      <w:r>
        <w:t>&gt;</w:t>
      </w:r>
    </w:p>
    <w:p w14:paraId="657C06DE" w14:textId="77777777" w:rsidR="00995B35" w:rsidRDefault="00615444" w:rsidP="00745765">
      <w:pPr>
        <w:tabs>
          <w:tab w:val="left" w:pos="720"/>
          <w:tab w:val="left" w:pos="1440"/>
          <w:tab w:val="right" w:pos="10800"/>
        </w:tabs>
        <w:spacing w:line="240" w:lineRule="auto"/>
      </w:pPr>
      <w:r>
        <w:t xml:space="preserve">Arizona PBS </w:t>
      </w:r>
      <w:r w:rsidR="005B778A">
        <w:t xml:space="preserve">(2019) Interviewed for documentary about the future of Grand Canyon National Park. </w:t>
      </w:r>
      <w:r w:rsidR="00E266C1">
        <w:t>&lt;</w:t>
      </w:r>
      <w:r w:rsidR="005B778A" w:rsidRPr="005B778A">
        <w:t>https://azpbs.org/2019/02/beyond-the-rim-the-next-100-years-of-grand-canyon-national-park/</w:t>
      </w:r>
      <w:r w:rsidR="005B778A">
        <w:t>&gt;</w:t>
      </w:r>
    </w:p>
    <w:p w14:paraId="62205A0C" w14:textId="77777777" w:rsidR="00995B35" w:rsidRDefault="00995B35" w:rsidP="00745765">
      <w:pPr>
        <w:tabs>
          <w:tab w:val="left" w:pos="720"/>
          <w:tab w:val="left" w:pos="1440"/>
          <w:tab w:val="right" w:pos="10800"/>
        </w:tabs>
        <w:spacing w:line="240" w:lineRule="auto"/>
      </w:pPr>
      <w:r>
        <w:t xml:space="preserve">National Geographic </w:t>
      </w:r>
      <w:r w:rsidR="00E266C1">
        <w:t>(2016) Interviewed for “At 17 million tears old, Grand Canyon still has lessons to teach.”  &lt;</w:t>
      </w:r>
      <w:hyperlink r:id="rId16" w:history="1">
        <w:r w:rsidR="00E266C1">
          <w:rPr>
            <w:rStyle w:val="Hyperlink"/>
          </w:rPr>
          <w:t>https://video.nationalgeographic.com/video/short-film-showcase/00000156-e673-dbd5-add6-fff3e6d30000</w:t>
        </w:r>
      </w:hyperlink>
      <w:r w:rsidR="00E266C1">
        <w:t>&gt;</w:t>
      </w:r>
    </w:p>
    <w:p w14:paraId="0E2B71AD" w14:textId="02F6608C" w:rsidR="001403F9" w:rsidRDefault="001403F9" w:rsidP="00745765">
      <w:pPr>
        <w:tabs>
          <w:tab w:val="left" w:pos="720"/>
          <w:tab w:val="left" w:pos="1440"/>
          <w:tab w:val="right" w:pos="10800"/>
        </w:tabs>
        <w:spacing w:line="240" w:lineRule="auto"/>
      </w:pPr>
      <w:r>
        <w:t>S</w:t>
      </w:r>
      <w:r w:rsidR="00A31CFF">
        <w:t>cientific American (2019) Article about conducting aquatic ecology research in Grand Canyon</w:t>
      </w:r>
      <w:r w:rsidR="005B778A">
        <w:t>. &lt;http</w:t>
      </w:r>
      <w:r w:rsidR="00A31CFF">
        <w:t xml:space="preserve">s://www.scientificamerican.com/article/re-engineering-the-colorado-riverto-save-the-grand-canyon </w:t>
      </w:r>
      <w:r w:rsidR="005B778A">
        <w:t>&gt;</w:t>
      </w:r>
    </w:p>
    <w:p w14:paraId="33B4C23B" w14:textId="77777777" w:rsidR="001403F9" w:rsidRDefault="00A31CFF" w:rsidP="00745765">
      <w:pPr>
        <w:tabs>
          <w:tab w:val="left" w:pos="720"/>
          <w:tab w:val="left" w:pos="1440"/>
          <w:tab w:val="right" w:pos="10800"/>
        </w:tabs>
        <w:spacing w:line="240" w:lineRule="auto"/>
      </w:pPr>
      <w:r>
        <w:t xml:space="preserve">Associated Press, picked up by The New York Times, The Washington Post, US News and World Report, and others (2018) Story describing the Bug Flows experiment </w:t>
      </w:r>
      <w:r w:rsidR="005B778A">
        <w:t>&lt;http</w:t>
      </w:r>
      <w:r>
        <w:t>s://apnews.com/accec230d442406fa7bedf4af219c5d1</w:t>
      </w:r>
      <w:r w:rsidR="005B778A">
        <w:t>&gt;</w:t>
      </w:r>
    </w:p>
    <w:p w14:paraId="388C16BE" w14:textId="77777777" w:rsidR="001403F9" w:rsidRDefault="00A31CFF" w:rsidP="00745765">
      <w:pPr>
        <w:tabs>
          <w:tab w:val="left" w:pos="720"/>
          <w:tab w:val="left" w:pos="1440"/>
          <w:tab w:val="right" w:pos="10800"/>
        </w:tabs>
        <w:spacing w:line="240" w:lineRule="auto"/>
      </w:pPr>
      <w:r>
        <w:t xml:space="preserve">Bureau of Reclamation (2018) Official press release describing Bug Flows experiment </w:t>
      </w:r>
      <w:r w:rsidR="005B778A">
        <w:t>&lt;http</w:t>
      </w:r>
      <w:r>
        <w:t>s://www.usbr.gov/newsroom/newsrelease/detail.cfm?RecordID=62133 13)</w:t>
      </w:r>
      <w:r w:rsidR="005B778A">
        <w:t>&gt;</w:t>
      </w:r>
    </w:p>
    <w:p w14:paraId="71515189" w14:textId="77777777" w:rsidR="001403F9" w:rsidRDefault="00A31CFF" w:rsidP="00745765">
      <w:pPr>
        <w:tabs>
          <w:tab w:val="left" w:pos="720"/>
          <w:tab w:val="left" w:pos="1440"/>
          <w:tab w:val="right" w:pos="10800"/>
        </w:tabs>
        <w:spacing w:line="240" w:lineRule="auto"/>
      </w:pPr>
      <w:proofErr w:type="spellStart"/>
      <w:r>
        <w:t>Undark</w:t>
      </w:r>
      <w:proofErr w:type="spellEnd"/>
      <w:r>
        <w:t xml:space="preserve"> Magazine (2018) Essay about conducting aquatic ecology research in Grand Canyon </w:t>
      </w:r>
      <w:hyperlink r:id="rId17" w:history="1">
        <w:r w:rsidR="00E266C1" w:rsidRPr="00A806A5">
          <w:rPr>
            <w:rStyle w:val="Hyperlink"/>
          </w:rPr>
          <w:t>https://undark.org/article/wilo-doyle-colorado-river-insects/</w:t>
        </w:r>
      </w:hyperlink>
    </w:p>
    <w:p w14:paraId="57B1DECB" w14:textId="77777777" w:rsidR="00D92C49" w:rsidRDefault="00D92C49" w:rsidP="00D92C49">
      <w:pPr>
        <w:tabs>
          <w:tab w:val="left" w:pos="720"/>
          <w:tab w:val="left" w:pos="1440"/>
          <w:tab w:val="right" w:pos="10800"/>
        </w:tabs>
        <w:spacing w:line="240" w:lineRule="auto"/>
      </w:pPr>
      <w:r>
        <w:t>NAU (2017) Featured on Center for Ecosystem Science and Society page &lt;</w:t>
      </w:r>
      <w:r w:rsidRPr="00D92C49">
        <w:t xml:space="preserve"> </w:t>
      </w:r>
      <w:hyperlink r:id="rId18" w:history="1">
        <w:r>
          <w:rPr>
            <w:rStyle w:val="Hyperlink"/>
          </w:rPr>
          <w:t>http://ecoss.nau.edu/team/anya-metcalfe/</w:t>
        </w:r>
      </w:hyperlink>
      <w:r>
        <w:t>&gt;</w:t>
      </w:r>
    </w:p>
    <w:p w14:paraId="5DBCEC7C" w14:textId="77777777" w:rsidR="00E266C1" w:rsidRDefault="00E266C1" w:rsidP="00E266C1">
      <w:pPr>
        <w:tabs>
          <w:tab w:val="left" w:pos="720"/>
          <w:tab w:val="left" w:pos="1440"/>
          <w:tab w:val="right" w:pos="10800"/>
        </w:tabs>
        <w:spacing w:line="240" w:lineRule="auto"/>
      </w:pPr>
      <w:r>
        <w:t xml:space="preserve">National Public Radio KNAU (2017) Story about </w:t>
      </w:r>
      <w:r>
        <w:rPr>
          <w:i/>
        </w:rPr>
        <w:t>Cisthene angelus</w:t>
      </w:r>
      <w:r>
        <w:t xml:space="preserve"> paper. </w:t>
      </w:r>
      <w:r w:rsidRPr="005B778A">
        <w:t>&lt;</w:t>
      </w:r>
      <w:hyperlink r:id="rId19" w:history="1">
        <w:r>
          <w:rPr>
            <w:rStyle w:val="Hyperlink"/>
          </w:rPr>
          <w:t>https://www.knau.org/post/earth-notes-angel-lichen-moths</w:t>
        </w:r>
      </w:hyperlink>
      <w:r>
        <w:t>&gt;</w:t>
      </w:r>
    </w:p>
    <w:p w14:paraId="33C9299D" w14:textId="77777777" w:rsidR="001403F9" w:rsidRDefault="00A31CFF" w:rsidP="00745765">
      <w:pPr>
        <w:tabs>
          <w:tab w:val="left" w:pos="720"/>
          <w:tab w:val="left" w:pos="1440"/>
          <w:tab w:val="right" w:pos="10800"/>
        </w:tabs>
        <w:spacing w:line="240" w:lineRule="auto"/>
      </w:pPr>
      <w:r>
        <w:t xml:space="preserve">Science Magazine (2016) Scientific reinterpretation of the BioScience hydropeaking paper. </w:t>
      </w:r>
      <w:r w:rsidR="005B778A">
        <w:t>&lt;http</w:t>
      </w:r>
      <w:r>
        <w:t>://science.sciencemag.org/content/353/6304/1099</w:t>
      </w:r>
      <w:r w:rsidR="005B778A">
        <w:t>&gt;</w:t>
      </w:r>
    </w:p>
    <w:p w14:paraId="474E3A56" w14:textId="77777777" w:rsidR="001403F9" w:rsidRDefault="00A31CFF" w:rsidP="00745765">
      <w:pPr>
        <w:tabs>
          <w:tab w:val="left" w:pos="720"/>
          <w:tab w:val="left" w:pos="1440"/>
          <w:tab w:val="right" w:pos="10800"/>
        </w:tabs>
        <w:spacing w:line="240" w:lineRule="auto"/>
      </w:pPr>
      <w:r>
        <w:t xml:space="preserve">Arizona Daily Sun (2016) Story about BioScience hydropeaking paper. </w:t>
      </w:r>
      <w:r w:rsidR="005B778A">
        <w:t>&lt;http</w:t>
      </w:r>
      <w:r>
        <w:t>://azdailysun.com/news/local/dam-management-plan-aims-to-boost-native-fishbugs/article_8f2a949c-03ee-5f96-86b4-eda52fd0ffbf.html</w:t>
      </w:r>
      <w:r w:rsidR="005B778A">
        <w:t>&gt;</w:t>
      </w:r>
    </w:p>
    <w:p w14:paraId="1F20C7F7" w14:textId="77777777" w:rsidR="001403F9" w:rsidRDefault="00A31CFF" w:rsidP="00745765">
      <w:pPr>
        <w:tabs>
          <w:tab w:val="left" w:pos="720"/>
          <w:tab w:val="left" w:pos="1440"/>
          <w:tab w:val="right" w:pos="10800"/>
        </w:tabs>
        <w:spacing w:line="240" w:lineRule="auto"/>
      </w:pPr>
      <w:r>
        <w:t xml:space="preserve">National Public Radio KNAU (2016) Story about BioScience hydropeaking paper. </w:t>
      </w:r>
      <w:r w:rsidR="005B778A" w:rsidRPr="005B778A">
        <w:t>&lt;http</w:t>
      </w:r>
      <w:r w:rsidR="001403F9" w:rsidRPr="005B778A">
        <w:t>://knau.org/post/study-hydropower-decimates-aquatic-insects-coloradoriver#stream/0</w:t>
      </w:r>
      <w:r w:rsidR="005B778A">
        <w:t>&gt;</w:t>
      </w:r>
    </w:p>
    <w:p w14:paraId="47A41696" w14:textId="77777777" w:rsidR="001403F9" w:rsidRDefault="00A31CFF" w:rsidP="00745765">
      <w:pPr>
        <w:tabs>
          <w:tab w:val="left" w:pos="720"/>
          <w:tab w:val="left" w:pos="1440"/>
          <w:tab w:val="right" w:pos="10800"/>
        </w:tabs>
        <w:spacing w:line="240" w:lineRule="auto"/>
      </w:pPr>
      <w:r>
        <w:t xml:space="preserve">High Country News (2016) Reinterpretation of BioScience hydropeaking paper. </w:t>
      </w:r>
      <w:r w:rsidR="005B778A">
        <w:t>&lt;http</w:t>
      </w:r>
      <w:r>
        <w:t xml:space="preserve">s://www.hcn.org/issues/48.12/new-measures-could-reduce-glen-canyon-damsimpact-on-the-grand-canyon-a-bit </w:t>
      </w:r>
      <w:r w:rsidR="005B778A">
        <w:t>&gt;</w:t>
      </w:r>
    </w:p>
    <w:p w14:paraId="7D0359BF" w14:textId="77777777" w:rsidR="00A31CFF" w:rsidRDefault="00A31CFF" w:rsidP="00745765">
      <w:pPr>
        <w:tabs>
          <w:tab w:val="left" w:pos="720"/>
          <w:tab w:val="left" w:pos="1440"/>
          <w:tab w:val="right" w:pos="10800"/>
        </w:tabs>
        <w:spacing w:line="240" w:lineRule="auto"/>
      </w:pPr>
      <w:r>
        <w:t xml:space="preserve">Columbia Basin Fish &amp; Wildlife News Bulletin (2016) Summary of BioScience hydropeaking paper. </w:t>
      </w:r>
      <w:r w:rsidR="005B778A" w:rsidRPr="005B778A">
        <w:t>&lt;http</w:t>
      </w:r>
      <w:r w:rsidR="001403F9" w:rsidRPr="005B778A">
        <w:t>://www.cbbulletin.com/436660.aspx</w:t>
      </w:r>
      <w:r w:rsidR="005B778A">
        <w:t>&gt;</w:t>
      </w:r>
    </w:p>
    <w:p w14:paraId="0496EBC0" w14:textId="77777777" w:rsidR="001403F9" w:rsidRDefault="001403F9" w:rsidP="00745765">
      <w:pPr>
        <w:tabs>
          <w:tab w:val="left" w:pos="720"/>
          <w:tab w:val="left" w:pos="1440"/>
          <w:tab w:val="right" w:pos="10800"/>
        </w:tabs>
        <w:spacing w:line="240" w:lineRule="auto"/>
      </w:pPr>
      <w:r>
        <w:t xml:space="preserve">American Fisheries Society (2016) Summary of BioScience hydropeaking paper. </w:t>
      </w:r>
      <w:r w:rsidR="005B778A">
        <w:t>&lt;http</w:t>
      </w:r>
      <w:r>
        <w:t xml:space="preserve">s://fisheries.org/2016/05/citizen-science-reveals-how-river-food-webs-areaffected-by-hydropower-practices/ </w:t>
      </w:r>
      <w:r w:rsidR="005B778A">
        <w:t>=&gt;</w:t>
      </w:r>
    </w:p>
    <w:p w14:paraId="2CDEE5DD" w14:textId="77777777" w:rsidR="001403F9" w:rsidRDefault="001403F9" w:rsidP="00745765">
      <w:pPr>
        <w:tabs>
          <w:tab w:val="left" w:pos="720"/>
          <w:tab w:val="left" w:pos="1440"/>
          <w:tab w:val="right" w:pos="10800"/>
        </w:tabs>
        <w:spacing w:line="240" w:lineRule="auto"/>
      </w:pPr>
      <w:r>
        <w:t xml:space="preserve">Conservation Magazine (2016) Summary of BioScience hydropeaking paper. </w:t>
      </w:r>
      <w:r w:rsidR="005B778A">
        <w:t>&lt;http</w:t>
      </w:r>
      <w:r>
        <w:t>://conservationmagazine.org/2016/05/simple-trick-make-dams-less-damagingriver-ecosystems/</w:t>
      </w:r>
      <w:r w:rsidR="005B778A">
        <w:t>&gt;</w:t>
      </w:r>
    </w:p>
    <w:p w14:paraId="7E252334" w14:textId="7DB40AC1" w:rsidR="001403F9" w:rsidRDefault="001403F9" w:rsidP="00745765">
      <w:pPr>
        <w:tabs>
          <w:tab w:val="left" w:pos="720"/>
          <w:tab w:val="left" w:pos="1440"/>
          <w:tab w:val="right" w:pos="10800"/>
        </w:tabs>
        <w:spacing w:line="240" w:lineRule="auto"/>
      </w:pPr>
      <w:r>
        <w:t xml:space="preserve">USGS (2016) Official press release for BioScience hydropeaking paper. </w:t>
      </w:r>
      <w:r w:rsidR="005B778A">
        <w:t>&lt;http</w:t>
      </w:r>
      <w:r>
        <w:t>s://www.usgs.gov/news/river-food-webs-threatened-widespread-hydropowerpractice</w:t>
      </w:r>
      <w:r w:rsidR="00E17922">
        <w:t>&gt;</w:t>
      </w:r>
      <w:r>
        <w:t xml:space="preserve"> </w:t>
      </w:r>
    </w:p>
    <w:p w14:paraId="71C46C83" w14:textId="0E782F70" w:rsidR="001403F9" w:rsidRDefault="001403F9" w:rsidP="00745765">
      <w:pPr>
        <w:tabs>
          <w:tab w:val="left" w:pos="720"/>
          <w:tab w:val="left" w:pos="1440"/>
          <w:tab w:val="right" w:pos="10800"/>
        </w:tabs>
        <w:spacing w:line="240" w:lineRule="auto"/>
      </w:pPr>
      <w:r>
        <w:t xml:space="preserve">Oregon State University (2016) Official press releases for BioScience hydropeaking paper. </w:t>
      </w:r>
      <w:r w:rsidR="005B778A">
        <w:t>&lt;http</w:t>
      </w:r>
      <w:r>
        <w:t>s://today.oregonstate.edu/archives/2016/may/hydropeaking-river-waterlevels-disrupting-insect-survival-river-ecosystems</w:t>
      </w:r>
      <w:r w:rsidR="00E17922">
        <w:t>&gt;</w:t>
      </w:r>
    </w:p>
    <w:p w14:paraId="1783C9B7" w14:textId="33C09229" w:rsidR="001403F9" w:rsidRPr="00404964" w:rsidRDefault="001403F9" w:rsidP="00745765">
      <w:pPr>
        <w:tabs>
          <w:tab w:val="left" w:pos="720"/>
          <w:tab w:val="left" w:pos="1440"/>
          <w:tab w:val="right" w:pos="10800"/>
        </w:tabs>
        <w:spacing w:line="240" w:lineRule="auto"/>
        <w:rPr>
          <w:rFonts w:asciiTheme="majorHAnsi" w:hAnsiTheme="majorHAnsi"/>
          <w:b/>
          <w:sz w:val="28"/>
          <w:szCs w:val="28"/>
        </w:rPr>
      </w:pPr>
      <w:r>
        <w:t xml:space="preserve">BioScience (2016) Editor’s choice selection for BioScience hydropeaking paper. </w:t>
      </w:r>
      <w:r w:rsidR="005B778A">
        <w:t>&lt;http</w:t>
      </w:r>
      <w:r>
        <w:t>://bioscienceaibs.libsyn.com/hydroelectric-dams-kill-insects-wreak-havoc-withfood-webs</w:t>
      </w:r>
      <w:r w:rsidR="00E17922">
        <w:t>&gt;</w:t>
      </w:r>
    </w:p>
    <w:p w14:paraId="7AA65058" w14:textId="77777777" w:rsidR="00070519" w:rsidRDefault="00070519"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202C475E" w14:textId="4489EF18" w:rsidR="00B23B99" w:rsidRPr="00B23B99" w:rsidRDefault="00EA7B91"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lastRenderedPageBreak/>
        <w:t>Students &amp; Technicians Mentored</w:t>
      </w:r>
    </w:p>
    <w:p w14:paraId="3F569385" w14:textId="7A4B9290" w:rsidR="007D2AEB" w:rsidRDefault="007D2AEB" w:rsidP="007D2AEB">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Diana Valentin </w:t>
      </w:r>
      <w:r>
        <w:rPr>
          <w:rFonts w:asciiTheme="minorHAnsi" w:hAnsiTheme="minorHAnsi" w:cstheme="minorHAnsi"/>
          <w:szCs w:val="20"/>
          <w:shd w:val="clear" w:color="auto" w:fill="FFFFFF"/>
        </w:rPr>
        <w:t>Northern Arizona University, Environmental Sciences. Summer 2021.</w:t>
      </w:r>
    </w:p>
    <w:p w14:paraId="77662AF5" w14:textId="77777777" w:rsidR="007D2AEB" w:rsidRPr="007D2AEB" w:rsidRDefault="007D2AEB" w:rsidP="007D2AEB">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Pr="00932CFF">
        <w:rPr>
          <w:rFonts w:asciiTheme="minorHAnsi" w:hAnsiTheme="minorHAnsi" w:cstheme="minorHAnsi"/>
          <w:szCs w:val="20"/>
          <w:shd w:val="clear" w:color="auto" w:fill="FFFFFF"/>
        </w:rPr>
        <w:t>Internship supervisor for ENV 40</w:t>
      </w:r>
      <w:r>
        <w:rPr>
          <w:rFonts w:asciiTheme="minorHAnsi" w:hAnsiTheme="minorHAnsi" w:cstheme="minorHAnsi"/>
          <w:szCs w:val="20"/>
          <w:shd w:val="clear" w:color="auto" w:fill="FFFFFF"/>
        </w:rPr>
        <w:t>8, scientific illustration</w:t>
      </w:r>
    </w:p>
    <w:p w14:paraId="55AEAE20" w14:textId="5851AE59" w:rsidR="007D2AEB" w:rsidRDefault="007D2AEB" w:rsidP="007D2AEB">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Gabriella Mendez </w:t>
      </w:r>
      <w:r>
        <w:rPr>
          <w:rFonts w:asciiTheme="minorHAnsi" w:hAnsiTheme="minorHAnsi" w:cstheme="minorHAnsi"/>
          <w:szCs w:val="20"/>
          <w:shd w:val="clear" w:color="auto" w:fill="FFFFFF"/>
        </w:rPr>
        <w:t>Northern Arizona University, Environmental Sciences. Spring 2021.</w:t>
      </w:r>
    </w:p>
    <w:p w14:paraId="5A612480" w14:textId="72067DCC" w:rsidR="007D2AEB" w:rsidRPr="007D2AEB" w:rsidRDefault="007D2AEB"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Pr="00932CFF">
        <w:rPr>
          <w:rFonts w:asciiTheme="minorHAnsi" w:hAnsiTheme="minorHAnsi" w:cstheme="minorHAnsi"/>
          <w:szCs w:val="20"/>
          <w:shd w:val="clear" w:color="auto" w:fill="FFFFFF"/>
        </w:rPr>
        <w:t>Internship supervisor for ENV 40</w:t>
      </w:r>
      <w:r>
        <w:rPr>
          <w:rFonts w:asciiTheme="minorHAnsi" w:hAnsiTheme="minorHAnsi" w:cstheme="minorHAnsi"/>
          <w:szCs w:val="20"/>
          <w:shd w:val="clear" w:color="auto" w:fill="FFFFFF"/>
        </w:rPr>
        <w:t>8, scientific illustration</w:t>
      </w:r>
    </w:p>
    <w:p w14:paraId="1985F2C5" w14:textId="77777777" w:rsidR="003B1A03" w:rsidRDefault="003B1A03" w:rsidP="003B1A03">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Alexander Gonzalez</w:t>
      </w:r>
      <w:r>
        <w:rPr>
          <w:rFonts w:asciiTheme="minorHAnsi" w:hAnsiTheme="minorHAnsi" w:cstheme="minorHAnsi"/>
          <w:iCs/>
          <w:szCs w:val="20"/>
          <w:shd w:val="clear" w:color="auto" w:fill="FFFFFF"/>
        </w:rPr>
        <w:t xml:space="preserve"> </w:t>
      </w:r>
      <w:r>
        <w:rPr>
          <w:rFonts w:asciiTheme="minorHAnsi" w:hAnsiTheme="minorHAnsi" w:cstheme="minorHAnsi"/>
          <w:szCs w:val="20"/>
          <w:shd w:val="clear" w:color="auto" w:fill="FFFFFF"/>
        </w:rPr>
        <w:t>Northern Arizona University, Environmental Sciences. Fall 2020.</w:t>
      </w:r>
    </w:p>
    <w:p w14:paraId="42BF3207" w14:textId="77777777" w:rsidR="003B1A03" w:rsidRPr="00B23B99" w:rsidRDefault="003B1A03" w:rsidP="003B1A03">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caddisfly taxonomy</w:t>
      </w:r>
    </w:p>
    <w:p w14:paraId="1DBA9C1E" w14:textId="63CBCF7D"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Emilio </w:t>
      </w:r>
      <w:proofErr w:type="spellStart"/>
      <w:r>
        <w:rPr>
          <w:rFonts w:asciiTheme="minorHAnsi" w:hAnsiTheme="minorHAnsi" w:cstheme="minorHAnsi"/>
          <w:i/>
          <w:szCs w:val="20"/>
          <w:shd w:val="clear" w:color="auto" w:fill="FFFFFF"/>
        </w:rPr>
        <w:t>Saladino</w:t>
      </w:r>
      <w:proofErr w:type="spellEnd"/>
      <w:r>
        <w:rPr>
          <w:rFonts w:asciiTheme="minorHAnsi" w:hAnsiTheme="minorHAnsi" w:cstheme="minorHAnsi"/>
          <w:szCs w:val="20"/>
          <w:shd w:val="clear" w:color="auto" w:fill="FFFFFF"/>
        </w:rPr>
        <w:t xml:space="preserve"> N</w:t>
      </w:r>
      <w:r w:rsidR="00652D97">
        <w:rPr>
          <w:rFonts w:asciiTheme="minorHAnsi" w:hAnsiTheme="minorHAnsi" w:cstheme="minorHAnsi"/>
          <w:szCs w:val="20"/>
          <w:shd w:val="clear" w:color="auto" w:fill="FFFFFF"/>
        </w:rPr>
        <w:t>orthern Arizona University,</w:t>
      </w:r>
      <w:r>
        <w:rPr>
          <w:rFonts w:asciiTheme="minorHAnsi" w:hAnsiTheme="minorHAnsi" w:cstheme="minorHAnsi"/>
          <w:szCs w:val="20"/>
          <w:shd w:val="clear" w:color="auto" w:fill="FFFFFF"/>
        </w:rPr>
        <w:t xml:space="preserve"> Environmental Sciences. 2019 – </w:t>
      </w:r>
      <w:r w:rsidR="00B23B99">
        <w:rPr>
          <w:rFonts w:asciiTheme="minorHAnsi" w:hAnsiTheme="minorHAnsi" w:cstheme="minorHAnsi"/>
          <w:szCs w:val="20"/>
          <w:shd w:val="clear" w:color="auto" w:fill="FFFFFF"/>
        </w:rPr>
        <w:t>2020</w:t>
      </w:r>
      <w:r>
        <w:rPr>
          <w:rFonts w:asciiTheme="minorHAnsi" w:hAnsiTheme="minorHAnsi" w:cstheme="minorHAnsi"/>
          <w:szCs w:val="20"/>
          <w:shd w:val="clear" w:color="auto" w:fill="FFFFFF"/>
        </w:rPr>
        <w:t>.</w:t>
      </w:r>
    </w:p>
    <w:p w14:paraId="1B03E7BE" w14:textId="77777777" w:rsidR="00EA7B91"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Science</w:t>
      </w:r>
      <w:r w:rsidR="00EA7B91" w:rsidRPr="00932CFF">
        <w:rPr>
          <w:rFonts w:asciiTheme="minorHAnsi" w:hAnsiTheme="minorHAnsi" w:cstheme="minorHAnsi"/>
          <w:szCs w:val="20"/>
          <w:shd w:val="clear" w:color="auto" w:fill="FFFFFF"/>
        </w:rPr>
        <w:t xml:space="preserve"> outreach</w:t>
      </w:r>
    </w:p>
    <w:p w14:paraId="7FDE2A61" w14:textId="2C43BE93"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roofErr w:type="spellStart"/>
      <w:r w:rsidRPr="00EA7B91">
        <w:rPr>
          <w:rFonts w:asciiTheme="minorHAnsi" w:hAnsiTheme="minorHAnsi" w:cstheme="minorHAnsi"/>
          <w:i/>
          <w:szCs w:val="20"/>
          <w:shd w:val="clear" w:color="auto" w:fill="FFFFFF"/>
        </w:rPr>
        <w:t>Brece</w:t>
      </w:r>
      <w:proofErr w:type="spellEnd"/>
      <w:r w:rsidRPr="00EA7B91">
        <w:rPr>
          <w:rFonts w:asciiTheme="minorHAnsi" w:hAnsiTheme="minorHAnsi" w:cstheme="minorHAnsi"/>
          <w:i/>
          <w:szCs w:val="20"/>
          <w:shd w:val="clear" w:color="auto" w:fill="FFFFFF"/>
        </w:rPr>
        <w:t xml:space="preserve"> Hendrix</w:t>
      </w:r>
      <w:r w:rsidR="007D2AEB">
        <w:rPr>
          <w:rFonts w:asciiTheme="minorHAnsi" w:hAnsiTheme="minorHAnsi" w:cstheme="minorHAnsi"/>
          <w:szCs w:val="20"/>
          <w:shd w:val="clear" w:color="auto" w:fill="FFFFFF"/>
        </w:rPr>
        <w:t xml:space="preserve"> </w:t>
      </w:r>
      <w:r w:rsidRPr="00652D97">
        <w:rPr>
          <w:rFonts w:asciiTheme="minorHAnsi" w:hAnsiTheme="minorHAnsi" w:cstheme="minorHAnsi"/>
          <w:szCs w:val="20"/>
          <w:shd w:val="clear" w:color="auto" w:fill="FFFFFF"/>
        </w:rPr>
        <w:t>N</w:t>
      </w:r>
      <w:r w:rsidR="00652D97" w:rsidRPr="00652D97">
        <w:rPr>
          <w:rFonts w:asciiTheme="minorHAnsi" w:hAnsiTheme="minorHAnsi" w:cstheme="minorHAnsi"/>
          <w:szCs w:val="20"/>
          <w:shd w:val="clear" w:color="auto" w:fill="FFFFFF"/>
        </w:rPr>
        <w:t>orthern Arizona University,</w:t>
      </w:r>
      <w:r w:rsidRPr="00652D97">
        <w:rPr>
          <w:rFonts w:asciiTheme="minorHAnsi" w:hAnsiTheme="minorHAnsi" w:cstheme="minorHAnsi"/>
          <w:szCs w:val="20"/>
          <w:shd w:val="clear" w:color="auto" w:fill="FFFFFF"/>
        </w:rPr>
        <w:t xml:space="preserve"> Forestry., Biological technician 2015-2018.</w:t>
      </w:r>
    </w:p>
    <w:p w14:paraId="090CBA96" w14:textId="41F0C8DF"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Supervisor and mentor</w:t>
      </w:r>
      <w:r w:rsidR="00B23B99">
        <w:rPr>
          <w:rFonts w:asciiTheme="minorHAnsi" w:hAnsiTheme="minorHAnsi" w:cstheme="minorHAnsi"/>
          <w:szCs w:val="20"/>
          <w:shd w:val="clear" w:color="auto" w:fill="FFFFFF"/>
        </w:rPr>
        <w:t>ed</w:t>
      </w:r>
      <w:r w:rsidR="00EA7B91" w:rsidRPr="00932CFF">
        <w:rPr>
          <w:rFonts w:asciiTheme="minorHAnsi" w:hAnsiTheme="minorHAnsi" w:cstheme="minorHAnsi"/>
          <w:szCs w:val="20"/>
          <w:shd w:val="clear" w:color="auto" w:fill="FFFFFF"/>
        </w:rPr>
        <w:t xml:space="preserve"> in aquatic entomology</w:t>
      </w:r>
    </w:p>
    <w:p w14:paraId="485EBCF8" w14:textId="2C91F63F"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652D97">
        <w:rPr>
          <w:rFonts w:asciiTheme="minorHAnsi" w:hAnsiTheme="minorHAnsi" w:cstheme="minorHAnsi"/>
          <w:i/>
          <w:szCs w:val="20"/>
          <w:shd w:val="clear" w:color="auto" w:fill="FFFFFF"/>
        </w:rPr>
        <w:t>Kate Aitchison</w:t>
      </w:r>
      <w:r w:rsidR="007D2AEB">
        <w:rPr>
          <w:rFonts w:asciiTheme="minorHAnsi" w:hAnsiTheme="minorHAnsi" w:cstheme="minorHAnsi"/>
          <w:i/>
          <w:szCs w:val="20"/>
          <w:shd w:val="clear" w:color="auto" w:fill="FFFFFF"/>
        </w:rPr>
        <w:t xml:space="preserve"> </w:t>
      </w:r>
      <w:r w:rsidR="00652D97">
        <w:rPr>
          <w:rFonts w:asciiTheme="minorHAnsi" w:hAnsiTheme="minorHAnsi" w:cstheme="minorHAnsi"/>
          <w:szCs w:val="20"/>
          <w:shd w:val="clear" w:color="auto" w:fill="FFFFFF"/>
        </w:rPr>
        <w:t>Rhode Island School of Design. 2015-2016.</w:t>
      </w:r>
    </w:p>
    <w:p w14:paraId="758463F0" w14:textId="32C6AD06"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-C</w:t>
      </w:r>
      <w:r w:rsidR="00652D97" w:rsidRPr="00932CFF">
        <w:rPr>
          <w:rFonts w:asciiTheme="minorHAnsi" w:hAnsiTheme="minorHAnsi" w:cstheme="minorHAnsi"/>
          <w:szCs w:val="20"/>
          <w:shd w:val="clear" w:color="auto" w:fill="FFFFFF"/>
        </w:rPr>
        <w:t xml:space="preserve">ollaborator </w:t>
      </w:r>
      <w:r w:rsidR="00E46B2A">
        <w:rPr>
          <w:rFonts w:asciiTheme="minorHAnsi" w:hAnsiTheme="minorHAnsi" w:cstheme="minorHAnsi"/>
          <w:szCs w:val="20"/>
          <w:shd w:val="clear" w:color="auto" w:fill="FFFFFF"/>
        </w:rPr>
        <w:t xml:space="preserve">in science </w:t>
      </w:r>
      <w:r w:rsidR="00652D97" w:rsidRPr="00932CFF">
        <w:rPr>
          <w:rFonts w:asciiTheme="minorHAnsi" w:hAnsiTheme="minorHAnsi" w:cstheme="minorHAnsi"/>
          <w:szCs w:val="20"/>
          <w:shd w:val="clear" w:color="auto" w:fill="FFFFFF"/>
        </w:rPr>
        <w:t>communication for Maharam STEAM Fellowship</w:t>
      </w:r>
    </w:p>
    <w:p w14:paraId="300F6899" w14:textId="335C60DA" w:rsidR="00BD7CCB" w:rsidRDefault="00BD7CCB"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02ECA31B" w14:textId="1A0AEC14" w:rsidR="00210FC8" w:rsidRPr="00404964" w:rsidRDefault="00404964" w:rsidP="00067C87">
      <w:pPr>
        <w:pStyle w:val="ListParagraph"/>
        <w:tabs>
          <w:tab w:val="left" w:pos="720"/>
          <w:tab w:val="left" w:pos="1440"/>
          <w:tab w:val="right" w:pos="10800"/>
        </w:tabs>
        <w:spacing w:line="240" w:lineRule="auto"/>
        <w:ind w:left="0"/>
        <w:rPr>
          <w:rFonts w:asciiTheme="majorHAnsi" w:hAnsiTheme="majorHAnsi"/>
          <w:b/>
          <w:sz w:val="28"/>
          <w:szCs w:val="28"/>
        </w:rPr>
      </w:pPr>
      <w:r w:rsidRPr="00404964">
        <w:rPr>
          <w:rFonts w:asciiTheme="majorHAnsi" w:hAnsiTheme="majorHAnsi"/>
          <w:b/>
          <w:sz w:val="28"/>
          <w:szCs w:val="28"/>
        </w:rPr>
        <w:t>Professional Service</w:t>
      </w:r>
    </w:p>
    <w:p w14:paraId="4B39FB61" w14:textId="4B74C671" w:rsidR="00404964" w:rsidRDefault="00404964" w:rsidP="00070519">
      <w:pPr>
        <w:pStyle w:val="ListParagraph"/>
        <w:numPr>
          <w:ilvl w:val="0"/>
          <w:numId w:val="21"/>
        </w:numPr>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 xml:space="preserve">Peer reviewer for </w:t>
      </w:r>
      <w:r w:rsidR="002D3D42">
        <w:rPr>
          <w:rFonts w:asciiTheme="minorHAnsi" w:hAnsiTheme="minorHAnsi" w:cstheme="minorHAnsi"/>
          <w:szCs w:val="20"/>
          <w:shd w:val="clear" w:color="auto" w:fill="FFFFFF"/>
        </w:rPr>
        <w:t>Environmental Entomology</w:t>
      </w:r>
      <w:r w:rsidR="00BD7CCB">
        <w:rPr>
          <w:rFonts w:asciiTheme="minorHAnsi" w:hAnsiTheme="minorHAnsi" w:cstheme="minorHAnsi"/>
          <w:szCs w:val="20"/>
          <w:shd w:val="clear" w:color="auto" w:fill="FFFFFF"/>
        </w:rPr>
        <w:t>, Journal of Environmental Management, Journal of Applied Ecology</w:t>
      </w:r>
      <w:r w:rsidR="00070519">
        <w:rPr>
          <w:rFonts w:asciiTheme="minorHAnsi" w:hAnsiTheme="minorHAnsi" w:cstheme="minorHAnsi"/>
          <w:szCs w:val="20"/>
          <w:shd w:val="clear" w:color="auto" w:fill="FFFFFF"/>
        </w:rPr>
        <w:t>, and other scientific publication outlets</w:t>
      </w:r>
    </w:p>
    <w:p w14:paraId="0A6D9767" w14:textId="5A6487FB" w:rsidR="00C57CC8" w:rsidRDefault="00C57CC8" w:rsidP="00070519">
      <w:pPr>
        <w:pStyle w:val="ListParagraph"/>
        <w:numPr>
          <w:ilvl w:val="0"/>
          <w:numId w:val="21"/>
        </w:numPr>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Flagstaff Science Center Outreach Committee since 2013</w:t>
      </w:r>
    </w:p>
    <w:p w14:paraId="3968DB46" w14:textId="5DC195BA" w:rsidR="00AF0D4E" w:rsidRDefault="0045062E" w:rsidP="00070519">
      <w:pPr>
        <w:pStyle w:val="ListParagraph"/>
        <w:numPr>
          <w:ilvl w:val="0"/>
          <w:numId w:val="21"/>
        </w:numPr>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C</w:t>
      </w:r>
      <w:r w:rsidR="00A31CFF">
        <w:rPr>
          <w:rFonts w:asciiTheme="minorHAnsi" w:hAnsiTheme="minorHAnsi" w:cstheme="minorHAnsi"/>
          <w:szCs w:val="20"/>
          <w:shd w:val="clear" w:color="auto" w:fill="FFFFFF"/>
        </w:rPr>
        <w:t>lassroom speaker for Flagstaff Festival of Science since 2012</w:t>
      </w:r>
    </w:p>
    <w:p w14:paraId="0CFC9747" w14:textId="6699EFD6" w:rsidR="00D42FAB" w:rsidRDefault="00D42FAB" w:rsidP="00070519">
      <w:pPr>
        <w:pStyle w:val="ListParagraph"/>
        <w:numPr>
          <w:ilvl w:val="0"/>
          <w:numId w:val="21"/>
        </w:numPr>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Volunteer with Ecological Society of America Career Central</w:t>
      </w:r>
    </w:p>
    <w:p w14:paraId="2CC2C0CB" w14:textId="362F2045" w:rsidR="00BD7CCB" w:rsidRDefault="00BD7CCB"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p>
    <w:p w14:paraId="2387F0D3" w14:textId="77777777" w:rsidR="002A7ADB" w:rsidRPr="00062CE0" w:rsidRDefault="002A7ADB" w:rsidP="002A7ADB">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Additional Skills and Interests:</w:t>
      </w:r>
    </w:p>
    <w:p w14:paraId="312E867A" w14:textId="798F5480" w:rsidR="00E320EE" w:rsidRPr="00E320EE" w:rsidRDefault="002A7ADB" w:rsidP="00070519">
      <w:pPr>
        <w:pStyle w:val="ListParagraph"/>
        <w:numPr>
          <w:ilvl w:val="0"/>
          <w:numId w:val="22"/>
        </w:numPr>
        <w:tabs>
          <w:tab w:val="left" w:pos="720"/>
          <w:tab w:val="left" w:pos="1440"/>
          <w:tab w:val="right" w:pos="10800"/>
        </w:tabs>
        <w:spacing w:line="240" w:lineRule="auto"/>
        <w:rPr>
          <w:rFonts w:asciiTheme="minorHAnsi" w:hAnsiTheme="minorHAnsi" w:cstheme="minorHAnsi"/>
          <w:szCs w:val="20"/>
          <w:shd w:val="clear" w:color="auto" w:fill="FFFFFF"/>
        </w:rPr>
      </w:pPr>
      <w:r w:rsidRPr="00E320EE">
        <w:rPr>
          <w:rFonts w:asciiTheme="minorHAnsi" w:hAnsiTheme="minorHAnsi" w:cstheme="minorHAnsi"/>
          <w:szCs w:val="20"/>
          <w:shd w:val="clear" w:color="auto" w:fill="FFFFFF"/>
        </w:rPr>
        <w:t>Trilingual (Russian, Spanish, English)</w:t>
      </w:r>
    </w:p>
    <w:p w14:paraId="60E9B628" w14:textId="0AA9BB2D" w:rsidR="002A7ADB" w:rsidRPr="00E320EE" w:rsidRDefault="002A7ADB" w:rsidP="00070519">
      <w:pPr>
        <w:pStyle w:val="ListParagraph"/>
        <w:numPr>
          <w:ilvl w:val="0"/>
          <w:numId w:val="22"/>
        </w:numPr>
        <w:tabs>
          <w:tab w:val="left" w:pos="720"/>
          <w:tab w:val="left" w:pos="1440"/>
          <w:tab w:val="right" w:pos="10800"/>
        </w:tabs>
        <w:spacing w:line="240" w:lineRule="auto"/>
        <w:rPr>
          <w:rFonts w:asciiTheme="minorHAnsi" w:hAnsiTheme="minorHAnsi" w:cstheme="minorHAnsi"/>
          <w:szCs w:val="20"/>
          <w:shd w:val="clear" w:color="auto" w:fill="FFFFFF"/>
        </w:rPr>
      </w:pPr>
      <w:r w:rsidRPr="00E320EE">
        <w:rPr>
          <w:rFonts w:asciiTheme="minorHAnsi" w:hAnsiTheme="minorHAnsi" w:cstheme="minorHAnsi"/>
          <w:szCs w:val="20"/>
          <w:shd w:val="clear" w:color="auto" w:fill="FFFFFF"/>
        </w:rPr>
        <w:t xml:space="preserve">Outdoor enthusiast: experienced river runner, hiker, </w:t>
      </w:r>
      <w:proofErr w:type="spellStart"/>
      <w:r w:rsidRPr="00E320EE">
        <w:rPr>
          <w:rFonts w:asciiTheme="minorHAnsi" w:hAnsiTheme="minorHAnsi" w:cstheme="minorHAnsi"/>
          <w:szCs w:val="20"/>
          <w:shd w:val="clear" w:color="auto" w:fill="FFFFFF"/>
        </w:rPr>
        <w:t>canyoneer</w:t>
      </w:r>
      <w:proofErr w:type="spellEnd"/>
      <w:r w:rsidRPr="00E320EE">
        <w:rPr>
          <w:rFonts w:asciiTheme="minorHAnsi" w:hAnsiTheme="minorHAnsi" w:cstheme="minorHAnsi"/>
          <w:szCs w:val="20"/>
          <w:shd w:val="clear" w:color="auto" w:fill="FFFFFF"/>
        </w:rPr>
        <w:t>, and rock climber</w:t>
      </w:r>
    </w:p>
    <w:p w14:paraId="00FE1372" w14:textId="2C7E5D87" w:rsidR="00932CFF" w:rsidRPr="00E320EE" w:rsidRDefault="002A7ADB" w:rsidP="00070519">
      <w:pPr>
        <w:pStyle w:val="ListParagraph"/>
        <w:numPr>
          <w:ilvl w:val="0"/>
          <w:numId w:val="22"/>
        </w:numPr>
        <w:tabs>
          <w:tab w:val="left" w:pos="720"/>
          <w:tab w:val="left" w:pos="1440"/>
          <w:tab w:val="right" w:pos="10800"/>
        </w:tabs>
        <w:spacing w:line="240" w:lineRule="auto"/>
        <w:rPr>
          <w:rFonts w:asciiTheme="minorHAnsi" w:hAnsiTheme="minorHAnsi" w:cstheme="minorHAnsi"/>
          <w:szCs w:val="20"/>
          <w:shd w:val="clear" w:color="auto" w:fill="FFFFFF"/>
        </w:rPr>
      </w:pPr>
      <w:r w:rsidRPr="00E320EE">
        <w:rPr>
          <w:rFonts w:asciiTheme="minorHAnsi" w:hAnsiTheme="minorHAnsi" w:cstheme="minorHAnsi"/>
          <w:szCs w:val="20"/>
          <w:shd w:val="clear" w:color="auto" w:fill="FFFFFF"/>
        </w:rPr>
        <w:t>Certified Wilderness First Responder since May 2011</w:t>
      </w:r>
    </w:p>
    <w:p w14:paraId="2E3CBA02" w14:textId="06D6D605" w:rsidR="002A7ADB" w:rsidRPr="00E320EE" w:rsidRDefault="002A7ADB" w:rsidP="00070519">
      <w:pPr>
        <w:pStyle w:val="ListParagraph"/>
        <w:numPr>
          <w:ilvl w:val="0"/>
          <w:numId w:val="22"/>
        </w:numPr>
        <w:tabs>
          <w:tab w:val="left" w:pos="720"/>
          <w:tab w:val="left" w:pos="1440"/>
          <w:tab w:val="right" w:pos="10800"/>
        </w:tabs>
        <w:spacing w:line="240" w:lineRule="auto"/>
        <w:rPr>
          <w:rFonts w:asciiTheme="minorHAnsi" w:hAnsiTheme="minorHAnsi" w:cstheme="minorHAnsi"/>
          <w:szCs w:val="20"/>
          <w:shd w:val="clear" w:color="auto" w:fill="FFFFFF"/>
        </w:rPr>
      </w:pPr>
      <w:r w:rsidRPr="00E320EE">
        <w:rPr>
          <w:rFonts w:asciiTheme="minorHAnsi" w:hAnsiTheme="minorHAnsi" w:cstheme="minorHAnsi"/>
          <w:szCs w:val="20"/>
          <w:shd w:val="clear" w:color="auto" w:fill="FFFFFF"/>
        </w:rPr>
        <w:t xml:space="preserve">Proficient with R, GIS, Inkscape, </w:t>
      </w:r>
      <w:proofErr w:type="spellStart"/>
      <w:r w:rsidRPr="00E320EE">
        <w:rPr>
          <w:rFonts w:asciiTheme="minorHAnsi" w:hAnsiTheme="minorHAnsi" w:cstheme="minorHAnsi"/>
          <w:szCs w:val="20"/>
          <w:shd w:val="clear" w:color="auto" w:fill="FFFFFF"/>
        </w:rPr>
        <w:t>Github</w:t>
      </w:r>
      <w:proofErr w:type="spellEnd"/>
      <w:r w:rsidRPr="00E320EE">
        <w:rPr>
          <w:rFonts w:asciiTheme="minorHAnsi" w:hAnsiTheme="minorHAnsi" w:cstheme="minorHAnsi"/>
          <w:szCs w:val="20"/>
          <w:shd w:val="clear" w:color="auto" w:fill="FFFFFF"/>
        </w:rPr>
        <w:t>, Microsoft Office, and a suite of genetic analysis tools</w:t>
      </w:r>
    </w:p>
    <w:p w14:paraId="6AB89E0A" w14:textId="31DC4673" w:rsidR="002A7ADB" w:rsidRDefault="002A7ADB"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
    <w:p w14:paraId="4793DDA1" w14:textId="46CBE431" w:rsidR="00BB768D" w:rsidRDefault="00070519"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inorHAnsi" w:hAnsiTheme="minorHAnsi"/>
          <w:i/>
          <w:noProof/>
        </w:rPr>
        <w:drawing>
          <wp:anchor distT="0" distB="0" distL="114300" distR="114300" simplePos="0" relativeHeight="251664384" behindDoc="0" locked="0" layoutInCell="1" allowOverlap="1" wp14:anchorId="0B17F2BA" wp14:editId="1587F983">
            <wp:simplePos x="0" y="0"/>
            <wp:positionH relativeFrom="margin">
              <wp:align>center</wp:align>
            </wp:positionH>
            <wp:positionV relativeFrom="margin">
              <wp:posOffset>4781550</wp:posOffset>
            </wp:positionV>
            <wp:extent cx="4827270" cy="3619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727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76A0E0" w14:textId="06D57A92" w:rsidR="00F11613"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6E06B5C5" w14:textId="22BE20FF" w:rsidR="00F11613" w:rsidRPr="001C656D"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12784546" w14:textId="6DA8C339" w:rsidR="00043033" w:rsidRDefault="00043033" w:rsidP="00067C87">
      <w:pPr>
        <w:pStyle w:val="ListParagraph"/>
        <w:tabs>
          <w:tab w:val="left" w:pos="720"/>
          <w:tab w:val="left" w:pos="1440"/>
          <w:tab w:val="right" w:pos="10800"/>
        </w:tabs>
        <w:spacing w:line="240" w:lineRule="auto"/>
        <w:ind w:left="0"/>
        <w:rPr>
          <w:rFonts w:asciiTheme="minorHAnsi" w:hAnsiTheme="minorHAnsi"/>
          <w:i/>
        </w:rPr>
      </w:pPr>
    </w:p>
    <w:p w14:paraId="2B0647E7" w14:textId="0EE610CE"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2B01289C" w14:textId="000F89AE"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67FAB48" w14:textId="1EF710D6"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ADAD55A" w14:textId="0BF2B88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837C2A0" w14:textId="4708553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1E32414E" w14:textId="1704055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52724AE" w14:textId="2D523469"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3615465" w14:textId="24CBEAD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453D6B77" w14:textId="4A9880F2"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C6465DB" w14:textId="27EC7B6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6EBFDFB3" w14:textId="7BEF33D4"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5E8D4517" w14:textId="417DEF6D"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175710FA" w14:textId="1A5039C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8DE6599" w14:textId="06EC8F21"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C3BA8CD" w14:textId="7B9E7D1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1BEE4979" w14:textId="573BDB35"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EAB0F4A" w14:textId="2A02215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3043D8A" w14:textId="64B9A96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0BC11EF" w14:textId="77777777" w:rsidR="001C656D" w:rsidRPr="00043033" w:rsidRDefault="001C656D" w:rsidP="00070519">
      <w:pPr>
        <w:pStyle w:val="ListParagraph"/>
        <w:tabs>
          <w:tab w:val="left" w:pos="720"/>
          <w:tab w:val="left" w:pos="1440"/>
          <w:tab w:val="right" w:pos="10800"/>
        </w:tabs>
        <w:spacing w:line="240" w:lineRule="auto"/>
        <w:ind w:left="0"/>
        <w:jc w:val="center"/>
        <w:rPr>
          <w:rFonts w:asciiTheme="minorHAnsi" w:hAnsiTheme="minorHAnsi"/>
          <w:i/>
        </w:rPr>
      </w:pPr>
      <w:r>
        <w:rPr>
          <w:rFonts w:asciiTheme="minorHAnsi" w:hAnsiTheme="minorHAnsi"/>
          <w:i/>
        </w:rPr>
        <w:t>Header photo by Freshwaters Illustrated</w:t>
      </w:r>
    </w:p>
    <w:sectPr w:rsidR="001C656D" w:rsidRPr="00043033" w:rsidSect="00FD3392">
      <w:footerReference w:type="default" r:id="rId21"/>
      <w:type w:val="continuous"/>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8EC9D" w14:textId="77777777" w:rsidR="00F2335C" w:rsidRPr="002C3C6B" w:rsidRDefault="00F2335C" w:rsidP="002C3C6B">
      <w:pPr>
        <w:spacing w:line="240" w:lineRule="auto"/>
      </w:pPr>
      <w:r>
        <w:separator/>
      </w:r>
    </w:p>
  </w:endnote>
  <w:endnote w:type="continuationSeparator" w:id="0">
    <w:p w14:paraId="2A84659C" w14:textId="77777777" w:rsidR="00F2335C" w:rsidRPr="002C3C6B" w:rsidRDefault="00F2335C" w:rsidP="002C3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Double•Bubble Shadow">
    <w:panose1 w:val="02000500000000000000"/>
    <w:charset w:val="00"/>
    <w:family w:val="auto"/>
    <w:pitch w:val="variable"/>
    <w:sig w:usb0="800000A7" w:usb1="5000004A" w:usb2="00000000" w:usb3="00000000" w:csb0="00000001" w:csb1="00000000"/>
  </w:font>
  <w:font w:name="Bleeding Cowboys">
    <w:panose1 w:val="02000000000000000000"/>
    <w:charset w:val="00"/>
    <w:family w:val="auto"/>
    <w:pitch w:val="variable"/>
    <w:sig w:usb0="A00002AF" w:usb1="500078F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435" w14:textId="77777777" w:rsidR="001C656D" w:rsidRDefault="001C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FFEC4" w14:textId="77777777" w:rsidR="00F2335C" w:rsidRPr="002C3C6B" w:rsidRDefault="00F2335C" w:rsidP="002C3C6B">
      <w:pPr>
        <w:spacing w:line="240" w:lineRule="auto"/>
      </w:pPr>
      <w:r>
        <w:separator/>
      </w:r>
    </w:p>
  </w:footnote>
  <w:footnote w:type="continuationSeparator" w:id="0">
    <w:p w14:paraId="09AF79A4" w14:textId="77777777" w:rsidR="00F2335C" w:rsidRPr="002C3C6B" w:rsidRDefault="00F2335C" w:rsidP="002C3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5pt;height:.75pt;visibility:visible;mso-wrap-style:square" o:bullet="t">
        <v:imagedata r:id="rId1" o:title=""/>
      </v:shape>
    </w:pict>
  </w:numPicBullet>
  <w:abstractNum w:abstractNumId="0" w15:restartNumberingAfterBreak="0">
    <w:nsid w:val="0E7429BB"/>
    <w:multiLevelType w:val="hybridMultilevel"/>
    <w:tmpl w:val="5DBEBD92"/>
    <w:lvl w:ilvl="0" w:tplc="2474EE20">
      <w:start w:val="1"/>
      <w:numFmt w:val="bullet"/>
      <w:lvlText w:val=""/>
      <w:lvlPicBulletId w:val="0"/>
      <w:lvlJc w:val="left"/>
      <w:pPr>
        <w:tabs>
          <w:tab w:val="num" w:pos="720"/>
        </w:tabs>
        <w:ind w:left="720" w:hanging="360"/>
      </w:pPr>
      <w:rPr>
        <w:rFonts w:ascii="Symbol" w:hAnsi="Symbol" w:hint="default"/>
      </w:rPr>
    </w:lvl>
    <w:lvl w:ilvl="1" w:tplc="DF5A2FA2" w:tentative="1">
      <w:start w:val="1"/>
      <w:numFmt w:val="bullet"/>
      <w:lvlText w:val=""/>
      <w:lvlJc w:val="left"/>
      <w:pPr>
        <w:tabs>
          <w:tab w:val="num" w:pos="1440"/>
        </w:tabs>
        <w:ind w:left="1440" w:hanging="360"/>
      </w:pPr>
      <w:rPr>
        <w:rFonts w:ascii="Symbol" w:hAnsi="Symbol" w:hint="default"/>
      </w:rPr>
    </w:lvl>
    <w:lvl w:ilvl="2" w:tplc="DE3C365A" w:tentative="1">
      <w:start w:val="1"/>
      <w:numFmt w:val="bullet"/>
      <w:lvlText w:val=""/>
      <w:lvlJc w:val="left"/>
      <w:pPr>
        <w:tabs>
          <w:tab w:val="num" w:pos="2160"/>
        </w:tabs>
        <w:ind w:left="2160" w:hanging="360"/>
      </w:pPr>
      <w:rPr>
        <w:rFonts w:ascii="Symbol" w:hAnsi="Symbol" w:hint="default"/>
      </w:rPr>
    </w:lvl>
    <w:lvl w:ilvl="3" w:tplc="8EEECFAA" w:tentative="1">
      <w:start w:val="1"/>
      <w:numFmt w:val="bullet"/>
      <w:lvlText w:val=""/>
      <w:lvlJc w:val="left"/>
      <w:pPr>
        <w:tabs>
          <w:tab w:val="num" w:pos="2880"/>
        </w:tabs>
        <w:ind w:left="2880" w:hanging="360"/>
      </w:pPr>
      <w:rPr>
        <w:rFonts w:ascii="Symbol" w:hAnsi="Symbol" w:hint="default"/>
      </w:rPr>
    </w:lvl>
    <w:lvl w:ilvl="4" w:tplc="441C4846" w:tentative="1">
      <w:start w:val="1"/>
      <w:numFmt w:val="bullet"/>
      <w:lvlText w:val=""/>
      <w:lvlJc w:val="left"/>
      <w:pPr>
        <w:tabs>
          <w:tab w:val="num" w:pos="3600"/>
        </w:tabs>
        <w:ind w:left="3600" w:hanging="360"/>
      </w:pPr>
      <w:rPr>
        <w:rFonts w:ascii="Symbol" w:hAnsi="Symbol" w:hint="default"/>
      </w:rPr>
    </w:lvl>
    <w:lvl w:ilvl="5" w:tplc="0FF46052" w:tentative="1">
      <w:start w:val="1"/>
      <w:numFmt w:val="bullet"/>
      <w:lvlText w:val=""/>
      <w:lvlJc w:val="left"/>
      <w:pPr>
        <w:tabs>
          <w:tab w:val="num" w:pos="4320"/>
        </w:tabs>
        <w:ind w:left="4320" w:hanging="360"/>
      </w:pPr>
      <w:rPr>
        <w:rFonts w:ascii="Symbol" w:hAnsi="Symbol" w:hint="default"/>
      </w:rPr>
    </w:lvl>
    <w:lvl w:ilvl="6" w:tplc="C4E0484A" w:tentative="1">
      <w:start w:val="1"/>
      <w:numFmt w:val="bullet"/>
      <w:lvlText w:val=""/>
      <w:lvlJc w:val="left"/>
      <w:pPr>
        <w:tabs>
          <w:tab w:val="num" w:pos="5040"/>
        </w:tabs>
        <w:ind w:left="5040" w:hanging="360"/>
      </w:pPr>
      <w:rPr>
        <w:rFonts w:ascii="Symbol" w:hAnsi="Symbol" w:hint="default"/>
      </w:rPr>
    </w:lvl>
    <w:lvl w:ilvl="7" w:tplc="9528B7AE" w:tentative="1">
      <w:start w:val="1"/>
      <w:numFmt w:val="bullet"/>
      <w:lvlText w:val=""/>
      <w:lvlJc w:val="left"/>
      <w:pPr>
        <w:tabs>
          <w:tab w:val="num" w:pos="5760"/>
        </w:tabs>
        <w:ind w:left="5760" w:hanging="360"/>
      </w:pPr>
      <w:rPr>
        <w:rFonts w:ascii="Symbol" w:hAnsi="Symbol" w:hint="default"/>
      </w:rPr>
    </w:lvl>
    <w:lvl w:ilvl="8" w:tplc="24DC5A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48958FC"/>
    <w:multiLevelType w:val="hybridMultilevel"/>
    <w:tmpl w:val="198088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635375"/>
    <w:multiLevelType w:val="hybridMultilevel"/>
    <w:tmpl w:val="DC286DD0"/>
    <w:lvl w:ilvl="0" w:tplc="DA767740">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2C4DC9"/>
    <w:multiLevelType w:val="hybridMultilevel"/>
    <w:tmpl w:val="4A9EF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337FC"/>
    <w:multiLevelType w:val="hybridMultilevel"/>
    <w:tmpl w:val="D51C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0401D"/>
    <w:multiLevelType w:val="hybridMultilevel"/>
    <w:tmpl w:val="BA224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44E24"/>
    <w:multiLevelType w:val="hybridMultilevel"/>
    <w:tmpl w:val="F58CBF50"/>
    <w:lvl w:ilvl="0" w:tplc="889675A4">
      <w:start w:val="1"/>
      <w:numFmt w:val="bullet"/>
      <w:lvlText w:val="−"/>
      <w:lvlJc w:val="left"/>
      <w:pPr>
        <w:ind w:left="1440" w:hanging="360"/>
      </w:pPr>
      <w:rPr>
        <w:rFonts w:ascii="Double•Bubble Shadow" w:hAnsi="Double•Bubble Shado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A25EAA"/>
    <w:multiLevelType w:val="hybridMultilevel"/>
    <w:tmpl w:val="B016E34E"/>
    <w:lvl w:ilvl="0" w:tplc="7D6280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214B3"/>
    <w:multiLevelType w:val="hybridMultilevel"/>
    <w:tmpl w:val="AEBE37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757444"/>
    <w:multiLevelType w:val="hybridMultilevel"/>
    <w:tmpl w:val="6FA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26AB5"/>
    <w:multiLevelType w:val="hybridMultilevel"/>
    <w:tmpl w:val="FD7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60A63"/>
    <w:multiLevelType w:val="hybridMultilevel"/>
    <w:tmpl w:val="713A4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94B"/>
    <w:multiLevelType w:val="hybridMultilevel"/>
    <w:tmpl w:val="BF42D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C66866"/>
    <w:multiLevelType w:val="hybridMultilevel"/>
    <w:tmpl w:val="CFE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C0DDB"/>
    <w:multiLevelType w:val="hybridMultilevel"/>
    <w:tmpl w:val="F5D8FD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C6A05"/>
    <w:multiLevelType w:val="hybridMultilevel"/>
    <w:tmpl w:val="FA60B96A"/>
    <w:lvl w:ilvl="0" w:tplc="4F0E2062">
      <w:start w:val="1"/>
      <w:numFmt w:val="bullet"/>
      <w:lvlText w:val="+"/>
      <w:lvlJc w:val="left"/>
      <w:pPr>
        <w:ind w:left="1440" w:hanging="360"/>
      </w:pPr>
      <w:rPr>
        <w:rFonts w:ascii="Bleeding Cowboys" w:hAnsi="Bleeding Cowboy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8A39B2"/>
    <w:multiLevelType w:val="hybridMultilevel"/>
    <w:tmpl w:val="44CCD220"/>
    <w:lvl w:ilvl="0" w:tplc="3C889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A1790E"/>
    <w:multiLevelType w:val="hybridMultilevel"/>
    <w:tmpl w:val="C0225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858DB"/>
    <w:multiLevelType w:val="hybridMultilevel"/>
    <w:tmpl w:val="0BEA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04C5D"/>
    <w:multiLevelType w:val="hybridMultilevel"/>
    <w:tmpl w:val="B1A0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09760C"/>
    <w:multiLevelType w:val="hybridMultilevel"/>
    <w:tmpl w:val="D1AEAE70"/>
    <w:lvl w:ilvl="0" w:tplc="0ED2F1F6">
      <w:start w:val="1"/>
      <w:numFmt w:val="bullet"/>
      <w:lvlText w:val="•"/>
      <w:lvlJc w:val="left"/>
      <w:pPr>
        <w:ind w:left="1440" w:hanging="360"/>
      </w:pPr>
      <w:rPr>
        <w:rFonts w:ascii="Double•Bubble Shadow" w:hAnsi="Double•Bubble Shado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7801AF"/>
    <w:multiLevelType w:val="hybridMultilevel"/>
    <w:tmpl w:val="74E86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8907B0C"/>
    <w:multiLevelType w:val="hybridMultilevel"/>
    <w:tmpl w:val="BC8019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8"/>
  </w:num>
  <w:num w:numId="6">
    <w:abstractNumId w:val="22"/>
  </w:num>
  <w:num w:numId="7">
    <w:abstractNumId w:val="9"/>
  </w:num>
  <w:num w:numId="8">
    <w:abstractNumId w:val="21"/>
  </w:num>
  <w:num w:numId="9">
    <w:abstractNumId w:val="5"/>
  </w:num>
  <w:num w:numId="10">
    <w:abstractNumId w:val="18"/>
  </w:num>
  <w:num w:numId="11">
    <w:abstractNumId w:val="4"/>
  </w:num>
  <w:num w:numId="12">
    <w:abstractNumId w:val="13"/>
  </w:num>
  <w:num w:numId="13">
    <w:abstractNumId w:val="0"/>
  </w:num>
  <w:num w:numId="14">
    <w:abstractNumId w:val="19"/>
  </w:num>
  <w:num w:numId="15">
    <w:abstractNumId w:val="7"/>
  </w:num>
  <w:num w:numId="16">
    <w:abstractNumId w:val="16"/>
  </w:num>
  <w:num w:numId="17">
    <w:abstractNumId w:val="2"/>
  </w:num>
  <w:num w:numId="18">
    <w:abstractNumId w:val="15"/>
  </w:num>
  <w:num w:numId="19">
    <w:abstractNumId w:val="20"/>
  </w:num>
  <w:num w:numId="20">
    <w:abstractNumId w:val="6"/>
  </w:num>
  <w:num w:numId="21">
    <w:abstractNumId w:val="17"/>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66"/>
    <w:rsid w:val="000015D3"/>
    <w:rsid w:val="00014236"/>
    <w:rsid w:val="000168D9"/>
    <w:rsid w:val="00020EEE"/>
    <w:rsid w:val="0002375A"/>
    <w:rsid w:val="000259E3"/>
    <w:rsid w:val="00033422"/>
    <w:rsid w:val="0003655A"/>
    <w:rsid w:val="00043033"/>
    <w:rsid w:val="00047A99"/>
    <w:rsid w:val="00060462"/>
    <w:rsid w:val="00062CE0"/>
    <w:rsid w:val="000650DE"/>
    <w:rsid w:val="00067C87"/>
    <w:rsid w:val="0007021E"/>
    <w:rsid w:val="00070519"/>
    <w:rsid w:val="00077A2C"/>
    <w:rsid w:val="00083B6D"/>
    <w:rsid w:val="000A4487"/>
    <w:rsid w:val="000A6184"/>
    <w:rsid w:val="000B007A"/>
    <w:rsid w:val="000D3A96"/>
    <w:rsid w:val="000D4E5A"/>
    <w:rsid w:val="000E0B02"/>
    <w:rsid w:val="000E0C14"/>
    <w:rsid w:val="000E39D3"/>
    <w:rsid w:val="001029FB"/>
    <w:rsid w:val="0011148A"/>
    <w:rsid w:val="00113B66"/>
    <w:rsid w:val="00114B88"/>
    <w:rsid w:val="00115E93"/>
    <w:rsid w:val="0012616F"/>
    <w:rsid w:val="001352A4"/>
    <w:rsid w:val="00136FFB"/>
    <w:rsid w:val="001403F9"/>
    <w:rsid w:val="0015648B"/>
    <w:rsid w:val="0015649F"/>
    <w:rsid w:val="00160364"/>
    <w:rsid w:val="001657F6"/>
    <w:rsid w:val="00165E2B"/>
    <w:rsid w:val="00191AA6"/>
    <w:rsid w:val="001A7CB1"/>
    <w:rsid w:val="001C605A"/>
    <w:rsid w:val="001C656D"/>
    <w:rsid w:val="001D1FCD"/>
    <w:rsid w:val="001E1ED3"/>
    <w:rsid w:val="001E2E5A"/>
    <w:rsid w:val="001F79D2"/>
    <w:rsid w:val="002040DC"/>
    <w:rsid w:val="00210FC8"/>
    <w:rsid w:val="00211CA8"/>
    <w:rsid w:val="002275BD"/>
    <w:rsid w:val="002406FC"/>
    <w:rsid w:val="00240D1B"/>
    <w:rsid w:val="00243CEE"/>
    <w:rsid w:val="00245810"/>
    <w:rsid w:val="00246B47"/>
    <w:rsid w:val="0025196E"/>
    <w:rsid w:val="002628B6"/>
    <w:rsid w:val="00276D4D"/>
    <w:rsid w:val="002776ED"/>
    <w:rsid w:val="00283F36"/>
    <w:rsid w:val="00291FEF"/>
    <w:rsid w:val="00294D5F"/>
    <w:rsid w:val="00297CFC"/>
    <w:rsid w:val="00297F51"/>
    <w:rsid w:val="002A22D3"/>
    <w:rsid w:val="002A33CB"/>
    <w:rsid w:val="002A7ADB"/>
    <w:rsid w:val="002B4E98"/>
    <w:rsid w:val="002C1C7F"/>
    <w:rsid w:val="002C3C6B"/>
    <w:rsid w:val="002C6600"/>
    <w:rsid w:val="002D3D42"/>
    <w:rsid w:val="002E5DB7"/>
    <w:rsid w:val="002F3058"/>
    <w:rsid w:val="0030027C"/>
    <w:rsid w:val="003138BF"/>
    <w:rsid w:val="00324458"/>
    <w:rsid w:val="00332B9F"/>
    <w:rsid w:val="00335559"/>
    <w:rsid w:val="003452BD"/>
    <w:rsid w:val="00350859"/>
    <w:rsid w:val="00350E8B"/>
    <w:rsid w:val="00357EBE"/>
    <w:rsid w:val="003856D5"/>
    <w:rsid w:val="003A77A5"/>
    <w:rsid w:val="003B1A03"/>
    <w:rsid w:val="003B5937"/>
    <w:rsid w:val="003B5D95"/>
    <w:rsid w:val="003B6FB1"/>
    <w:rsid w:val="003B7176"/>
    <w:rsid w:val="003D005D"/>
    <w:rsid w:val="003D4CC2"/>
    <w:rsid w:val="003E0687"/>
    <w:rsid w:val="003E29C0"/>
    <w:rsid w:val="003F1F7D"/>
    <w:rsid w:val="00402F9D"/>
    <w:rsid w:val="00404964"/>
    <w:rsid w:val="004135B5"/>
    <w:rsid w:val="0041370C"/>
    <w:rsid w:val="00416098"/>
    <w:rsid w:val="0042055E"/>
    <w:rsid w:val="00431D89"/>
    <w:rsid w:val="0045062E"/>
    <w:rsid w:val="00465F9A"/>
    <w:rsid w:val="00470857"/>
    <w:rsid w:val="00473048"/>
    <w:rsid w:val="004A25D9"/>
    <w:rsid w:val="004B1FDF"/>
    <w:rsid w:val="004B6940"/>
    <w:rsid w:val="004C0E19"/>
    <w:rsid w:val="004D2BB6"/>
    <w:rsid w:val="004D66FD"/>
    <w:rsid w:val="004D6A89"/>
    <w:rsid w:val="004D791F"/>
    <w:rsid w:val="004E2744"/>
    <w:rsid w:val="004F2C6F"/>
    <w:rsid w:val="0050297F"/>
    <w:rsid w:val="0050306F"/>
    <w:rsid w:val="00515F33"/>
    <w:rsid w:val="005211D4"/>
    <w:rsid w:val="00522051"/>
    <w:rsid w:val="005260FD"/>
    <w:rsid w:val="00532583"/>
    <w:rsid w:val="0054463D"/>
    <w:rsid w:val="00545FA1"/>
    <w:rsid w:val="00551D66"/>
    <w:rsid w:val="005532E2"/>
    <w:rsid w:val="005600C4"/>
    <w:rsid w:val="00580E16"/>
    <w:rsid w:val="005819FD"/>
    <w:rsid w:val="00581ABC"/>
    <w:rsid w:val="00584577"/>
    <w:rsid w:val="005909AF"/>
    <w:rsid w:val="00592775"/>
    <w:rsid w:val="005A2855"/>
    <w:rsid w:val="005A67B8"/>
    <w:rsid w:val="005B26D9"/>
    <w:rsid w:val="005B31CC"/>
    <w:rsid w:val="005B778A"/>
    <w:rsid w:val="005C6CFE"/>
    <w:rsid w:val="005D0115"/>
    <w:rsid w:val="005D67F4"/>
    <w:rsid w:val="005D7071"/>
    <w:rsid w:val="005E5076"/>
    <w:rsid w:val="005E6ABA"/>
    <w:rsid w:val="005F2F94"/>
    <w:rsid w:val="00604DE6"/>
    <w:rsid w:val="0061002D"/>
    <w:rsid w:val="00610FB2"/>
    <w:rsid w:val="00615444"/>
    <w:rsid w:val="006272FF"/>
    <w:rsid w:val="00632BA2"/>
    <w:rsid w:val="00652D97"/>
    <w:rsid w:val="006573A9"/>
    <w:rsid w:val="00670A17"/>
    <w:rsid w:val="006750C8"/>
    <w:rsid w:val="006864DF"/>
    <w:rsid w:val="006A5720"/>
    <w:rsid w:val="006A6FA1"/>
    <w:rsid w:val="006B7D4A"/>
    <w:rsid w:val="006C561C"/>
    <w:rsid w:val="006D2227"/>
    <w:rsid w:val="006F2AC3"/>
    <w:rsid w:val="006F46AB"/>
    <w:rsid w:val="006F73FC"/>
    <w:rsid w:val="00716291"/>
    <w:rsid w:val="00722E66"/>
    <w:rsid w:val="00726746"/>
    <w:rsid w:val="00737F7D"/>
    <w:rsid w:val="00745765"/>
    <w:rsid w:val="00754120"/>
    <w:rsid w:val="00754F79"/>
    <w:rsid w:val="0075615D"/>
    <w:rsid w:val="007629F4"/>
    <w:rsid w:val="0078201F"/>
    <w:rsid w:val="00783CAA"/>
    <w:rsid w:val="007A5FFD"/>
    <w:rsid w:val="007B40D4"/>
    <w:rsid w:val="007C4E2A"/>
    <w:rsid w:val="007D2AEB"/>
    <w:rsid w:val="007D5A65"/>
    <w:rsid w:val="007E68B7"/>
    <w:rsid w:val="007E7F03"/>
    <w:rsid w:val="007F6DC5"/>
    <w:rsid w:val="00812F74"/>
    <w:rsid w:val="0081600E"/>
    <w:rsid w:val="00830413"/>
    <w:rsid w:val="008373B7"/>
    <w:rsid w:val="00861953"/>
    <w:rsid w:val="00862450"/>
    <w:rsid w:val="0086279A"/>
    <w:rsid w:val="00867CDB"/>
    <w:rsid w:val="008747B9"/>
    <w:rsid w:val="0088226B"/>
    <w:rsid w:val="008952AA"/>
    <w:rsid w:val="008A0A9F"/>
    <w:rsid w:val="008A5BDB"/>
    <w:rsid w:val="008D3B42"/>
    <w:rsid w:val="008F559D"/>
    <w:rsid w:val="00902C92"/>
    <w:rsid w:val="0091044F"/>
    <w:rsid w:val="0091045E"/>
    <w:rsid w:val="00911C33"/>
    <w:rsid w:val="0091242B"/>
    <w:rsid w:val="00915397"/>
    <w:rsid w:val="009317D4"/>
    <w:rsid w:val="00932CFF"/>
    <w:rsid w:val="00933163"/>
    <w:rsid w:val="00947290"/>
    <w:rsid w:val="0094729C"/>
    <w:rsid w:val="009751D5"/>
    <w:rsid w:val="00975C21"/>
    <w:rsid w:val="00986C04"/>
    <w:rsid w:val="00991B2C"/>
    <w:rsid w:val="00995B35"/>
    <w:rsid w:val="009A025B"/>
    <w:rsid w:val="009A73AA"/>
    <w:rsid w:val="009B3674"/>
    <w:rsid w:val="009C1242"/>
    <w:rsid w:val="009C569B"/>
    <w:rsid w:val="009C59EF"/>
    <w:rsid w:val="009D0F34"/>
    <w:rsid w:val="009E10AF"/>
    <w:rsid w:val="009F0505"/>
    <w:rsid w:val="00A02282"/>
    <w:rsid w:val="00A045E0"/>
    <w:rsid w:val="00A2599F"/>
    <w:rsid w:val="00A27245"/>
    <w:rsid w:val="00A31CFF"/>
    <w:rsid w:val="00A40F49"/>
    <w:rsid w:val="00A442B8"/>
    <w:rsid w:val="00A503FD"/>
    <w:rsid w:val="00A5448C"/>
    <w:rsid w:val="00A627DC"/>
    <w:rsid w:val="00A62E10"/>
    <w:rsid w:val="00A630A7"/>
    <w:rsid w:val="00A64C81"/>
    <w:rsid w:val="00A678BE"/>
    <w:rsid w:val="00A70FB8"/>
    <w:rsid w:val="00A83055"/>
    <w:rsid w:val="00A87D08"/>
    <w:rsid w:val="00A933B2"/>
    <w:rsid w:val="00A96F8E"/>
    <w:rsid w:val="00AA1157"/>
    <w:rsid w:val="00AA31DA"/>
    <w:rsid w:val="00AA73E8"/>
    <w:rsid w:val="00AB17DE"/>
    <w:rsid w:val="00AD354B"/>
    <w:rsid w:val="00AD51B9"/>
    <w:rsid w:val="00AF0D4E"/>
    <w:rsid w:val="00B00744"/>
    <w:rsid w:val="00B01C51"/>
    <w:rsid w:val="00B0508D"/>
    <w:rsid w:val="00B14456"/>
    <w:rsid w:val="00B23B99"/>
    <w:rsid w:val="00B34E3F"/>
    <w:rsid w:val="00B43A31"/>
    <w:rsid w:val="00B45F9A"/>
    <w:rsid w:val="00B50706"/>
    <w:rsid w:val="00B52C00"/>
    <w:rsid w:val="00B619C1"/>
    <w:rsid w:val="00B74EE7"/>
    <w:rsid w:val="00B84F02"/>
    <w:rsid w:val="00B92D01"/>
    <w:rsid w:val="00BA01E9"/>
    <w:rsid w:val="00BA1BEF"/>
    <w:rsid w:val="00BA37CB"/>
    <w:rsid w:val="00BB25FD"/>
    <w:rsid w:val="00BB271F"/>
    <w:rsid w:val="00BB2A4B"/>
    <w:rsid w:val="00BB5D7D"/>
    <w:rsid w:val="00BB73AE"/>
    <w:rsid w:val="00BB768D"/>
    <w:rsid w:val="00BC0BD8"/>
    <w:rsid w:val="00BD1431"/>
    <w:rsid w:val="00BD6918"/>
    <w:rsid w:val="00BD7CCB"/>
    <w:rsid w:val="00BE40EC"/>
    <w:rsid w:val="00C130F1"/>
    <w:rsid w:val="00C15ADA"/>
    <w:rsid w:val="00C200D6"/>
    <w:rsid w:val="00C22833"/>
    <w:rsid w:val="00C26B7A"/>
    <w:rsid w:val="00C4098A"/>
    <w:rsid w:val="00C51911"/>
    <w:rsid w:val="00C57CC8"/>
    <w:rsid w:val="00C607D3"/>
    <w:rsid w:val="00C668B2"/>
    <w:rsid w:val="00C72B2D"/>
    <w:rsid w:val="00CA6B07"/>
    <w:rsid w:val="00CC0BA1"/>
    <w:rsid w:val="00CC2A95"/>
    <w:rsid w:val="00CC3635"/>
    <w:rsid w:val="00CC5776"/>
    <w:rsid w:val="00CD0DEA"/>
    <w:rsid w:val="00CE263D"/>
    <w:rsid w:val="00CE3E00"/>
    <w:rsid w:val="00CE408F"/>
    <w:rsid w:val="00CE6F9D"/>
    <w:rsid w:val="00D02EDF"/>
    <w:rsid w:val="00D0374A"/>
    <w:rsid w:val="00D040F1"/>
    <w:rsid w:val="00D1290A"/>
    <w:rsid w:val="00D13F23"/>
    <w:rsid w:val="00D203C7"/>
    <w:rsid w:val="00D31D15"/>
    <w:rsid w:val="00D41EB4"/>
    <w:rsid w:val="00D42FAB"/>
    <w:rsid w:val="00D45AB0"/>
    <w:rsid w:val="00D477A0"/>
    <w:rsid w:val="00D47E8F"/>
    <w:rsid w:val="00D65ED7"/>
    <w:rsid w:val="00D8117B"/>
    <w:rsid w:val="00D92C49"/>
    <w:rsid w:val="00DA719F"/>
    <w:rsid w:val="00DC6020"/>
    <w:rsid w:val="00E032EA"/>
    <w:rsid w:val="00E03755"/>
    <w:rsid w:val="00E04C13"/>
    <w:rsid w:val="00E10421"/>
    <w:rsid w:val="00E17922"/>
    <w:rsid w:val="00E245B0"/>
    <w:rsid w:val="00E24CA6"/>
    <w:rsid w:val="00E266C1"/>
    <w:rsid w:val="00E320EE"/>
    <w:rsid w:val="00E34F8B"/>
    <w:rsid w:val="00E3676B"/>
    <w:rsid w:val="00E44CD7"/>
    <w:rsid w:val="00E46B2A"/>
    <w:rsid w:val="00E529C2"/>
    <w:rsid w:val="00E91606"/>
    <w:rsid w:val="00E922A0"/>
    <w:rsid w:val="00E93FB5"/>
    <w:rsid w:val="00EA166B"/>
    <w:rsid w:val="00EA3856"/>
    <w:rsid w:val="00EA7B91"/>
    <w:rsid w:val="00EB3C8B"/>
    <w:rsid w:val="00ED0481"/>
    <w:rsid w:val="00EF095A"/>
    <w:rsid w:val="00EF0FFA"/>
    <w:rsid w:val="00EF30CC"/>
    <w:rsid w:val="00F11613"/>
    <w:rsid w:val="00F2008F"/>
    <w:rsid w:val="00F2335C"/>
    <w:rsid w:val="00F50684"/>
    <w:rsid w:val="00F73D10"/>
    <w:rsid w:val="00F90191"/>
    <w:rsid w:val="00F946E5"/>
    <w:rsid w:val="00F9537A"/>
    <w:rsid w:val="00F96A41"/>
    <w:rsid w:val="00FA615D"/>
    <w:rsid w:val="00FA63F6"/>
    <w:rsid w:val="00FA7E1E"/>
    <w:rsid w:val="00FB09DE"/>
    <w:rsid w:val="00FB1751"/>
    <w:rsid w:val="00FB4CDC"/>
    <w:rsid w:val="00FC07D7"/>
    <w:rsid w:val="00FC265D"/>
    <w:rsid w:val="00FD27A4"/>
    <w:rsid w:val="00FD3392"/>
    <w:rsid w:val="00FE5800"/>
    <w:rsid w:val="00FE7395"/>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7CC9"/>
  <w15:docId w15:val="{7EBB8582-5583-4E91-A9C6-AC38FBD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EA"/>
    <w:pPr>
      <w:ind w:left="720"/>
      <w:contextualSpacing/>
    </w:pPr>
  </w:style>
  <w:style w:type="paragraph" w:styleId="Header">
    <w:name w:val="header"/>
    <w:basedOn w:val="Normal"/>
    <w:link w:val="HeaderChar"/>
    <w:uiPriority w:val="99"/>
    <w:unhideWhenUsed/>
    <w:rsid w:val="002C3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6B"/>
  </w:style>
  <w:style w:type="paragraph" w:styleId="Footer">
    <w:name w:val="footer"/>
    <w:basedOn w:val="Normal"/>
    <w:link w:val="FooterChar"/>
    <w:uiPriority w:val="99"/>
    <w:unhideWhenUsed/>
    <w:rsid w:val="002C3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6B"/>
  </w:style>
  <w:style w:type="paragraph" w:styleId="BalloonText">
    <w:name w:val="Balloon Text"/>
    <w:basedOn w:val="Normal"/>
    <w:link w:val="BalloonTextChar"/>
    <w:uiPriority w:val="99"/>
    <w:semiHidden/>
    <w:unhideWhenUsed/>
    <w:rsid w:val="002C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6B"/>
    <w:rPr>
      <w:rFonts w:ascii="Tahoma" w:hAnsi="Tahoma" w:cs="Tahoma"/>
      <w:sz w:val="16"/>
      <w:szCs w:val="16"/>
    </w:rPr>
  </w:style>
  <w:style w:type="paragraph" w:styleId="NoSpacing">
    <w:name w:val="No Spacing"/>
    <w:link w:val="NoSpacingChar"/>
    <w:uiPriority w:val="1"/>
    <w:qFormat/>
    <w:rsid w:val="002C3C6B"/>
    <w:rPr>
      <w:rFonts w:eastAsia="Times New Roman"/>
      <w:sz w:val="22"/>
      <w:szCs w:val="22"/>
    </w:rPr>
  </w:style>
  <w:style w:type="character" w:customStyle="1" w:styleId="NoSpacingChar">
    <w:name w:val="No Spacing Char"/>
    <w:basedOn w:val="DefaultParagraphFont"/>
    <w:link w:val="NoSpacing"/>
    <w:uiPriority w:val="1"/>
    <w:rsid w:val="002C3C6B"/>
    <w:rPr>
      <w:rFonts w:eastAsia="Times New Roman"/>
      <w:sz w:val="22"/>
      <w:szCs w:val="22"/>
      <w:lang w:val="en-US" w:eastAsia="en-US" w:bidi="ar-SA"/>
    </w:rPr>
  </w:style>
  <w:style w:type="character" w:styleId="Hyperlink">
    <w:name w:val="Hyperlink"/>
    <w:basedOn w:val="DefaultParagraphFont"/>
    <w:uiPriority w:val="99"/>
    <w:unhideWhenUsed/>
    <w:rsid w:val="001352A4"/>
    <w:rPr>
      <w:color w:val="0000FF"/>
      <w:u w:val="single"/>
    </w:rPr>
  </w:style>
  <w:style w:type="character" w:styleId="Emphasis">
    <w:name w:val="Emphasis"/>
    <w:basedOn w:val="DefaultParagraphFont"/>
    <w:uiPriority w:val="20"/>
    <w:qFormat/>
    <w:rsid w:val="005A67B8"/>
    <w:rPr>
      <w:i/>
      <w:iCs/>
    </w:rPr>
  </w:style>
  <w:style w:type="character" w:customStyle="1" w:styleId="apple-converted-space">
    <w:name w:val="apple-converted-space"/>
    <w:basedOn w:val="DefaultParagraphFont"/>
    <w:rsid w:val="003D005D"/>
  </w:style>
  <w:style w:type="character" w:styleId="UnresolvedMention">
    <w:name w:val="Unresolved Mention"/>
    <w:basedOn w:val="DefaultParagraphFont"/>
    <w:uiPriority w:val="99"/>
    <w:semiHidden/>
    <w:unhideWhenUsed/>
    <w:rsid w:val="00AA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75582">
      <w:bodyDiv w:val="1"/>
      <w:marLeft w:val="0"/>
      <w:marRight w:val="0"/>
      <w:marTop w:val="0"/>
      <w:marBottom w:val="0"/>
      <w:divBdr>
        <w:top w:val="none" w:sz="0" w:space="0" w:color="auto"/>
        <w:left w:val="none" w:sz="0" w:space="0" w:color="auto"/>
        <w:bottom w:val="none" w:sz="0" w:space="0" w:color="auto"/>
        <w:right w:val="none" w:sz="0" w:space="0" w:color="auto"/>
      </w:divBdr>
    </w:div>
    <w:div w:id="890265041">
      <w:bodyDiv w:val="1"/>
      <w:marLeft w:val="0"/>
      <w:marRight w:val="0"/>
      <w:marTop w:val="0"/>
      <w:marBottom w:val="0"/>
      <w:divBdr>
        <w:top w:val="none" w:sz="0" w:space="0" w:color="auto"/>
        <w:left w:val="none" w:sz="0" w:space="0" w:color="auto"/>
        <w:bottom w:val="none" w:sz="0" w:space="0" w:color="auto"/>
        <w:right w:val="none" w:sz="0" w:space="0" w:color="auto"/>
      </w:divBdr>
      <w:divsChild>
        <w:div w:id="856236763">
          <w:marLeft w:val="0"/>
          <w:marRight w:val="0"/>
          <w:marTop w:val="0"/>
          <w:marBottom w:val="0"/>
          <w:divBdr>
            <w:top w:val="none" w:sz="0" w:space="0" w:color="auto"/>
            <w:left w:val="none" w:sz="0" w:space="0" w:color="auto"/>
            <w:bottom w:val="none" w:sz="0" w:space="0" w:color="auto"/>
            <w:right w:val="none" w:sz="0" w:space="0" w:color="auto"/>
          </w:divBdr>
        </w:div>
      </w:divsChild>
    </w:div>
    <w:div w:id="938870958">
      <w:bodyDiv w:val="1"/>
      <w:marLeft w:val="0"/>
      <w:marRight w:val="0"/>
      <w:marTop w:val="0"/>
      <w:marBottom w:val="0"/>
      <w:divBdr>
        <w:top w:val="none" w:sz="0" w:space="0" w:color="auto"/>
        <w:left w:val="none" w:sz="0" w:space="0" w:color="auto"/>
        <w:bottom w:val="none" w:sz="0" w:space="0" w:color="auto"/>
        <w:right w:val="none" w:sz="0" w:space="0" w:color="auto"/>
      </w:divBdr>
    </w:div>
    <w:div w:id="1188372618">
      <w:bodyDiv w:val="1"/>
      <w:marLeft w:val="0"/>
      <w:marRight w:val="0"/>
      <w:marTop w:val="0"/>
      <w:marBottom w:val="0"/>
      <w:divBdr>
        <w:top w:val="none" w:sz="0" w:space="0" w:color="auto"/>
        <w:left w:val="none" w:sz="0" w:space="0" w:color="auto"/>
        <w:bottom w:val="none" w:sz="0" w:space="0" w:color="auto"/>
        <w:right w:val="none" w:sz="0" w:space="0" w:color="auto"/>
      </w:divBdr>
    </w:div>
    <w:div w:id="1792431669">
      <w:bodyDiv w:val="1"/>
      <w:marLeft w:val="0"/>
      <w:marRight w:val="0"/>
      <w:marTop w:val="0"/>
      <w:marBottom w:val="0"/>
      <w:divBdr>
        <w:top w:val="none" w:sz="0" w:space="0" w:color="auto"/>
        <w:left w:val="none" w:sz="0" w:space="0" w:color="auto"/>
        <w:bottom w:val="none" w:sz="0" w:space="0" w:color="auto"/>
        <w:right w:val="none" w:sz="0" w:space="0" w:color="auto"/>
      </w:divBdr>
    </w:div>
    <w:div w:id="20930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arch.proquest.com/docview/2051910485" TargetMode="External"/><Relationship Id="rId18" Type="http://schemas.openxmlformats.org/officeDocument/2006/relationships/hyperlink" Target="http://ecoss.nau.edu/team/anya-metcalf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5066/P93GMB1Y" TargetMode="External"/><Relationship Id="rId17" Type="http://schemas.openxmlformats.org/officeDocument/2006/relationships/hyperlink" Target="https://undark.org/article/wilo-doyle-colorado-river-insects/" TargetMode="External"/><Relationship Id="rId2" Type="http://schemas.openxmlformats.org/officeDocument/2006/relationships/numbering" Target="numbering.xml"/><Relationship Id="rId16" Type="http://schemas.openxmlformats.org/officeDocument/2006/relationships/hyperlink" Target="https://video.nationalgeographic.com/video/short-film-showcase/00000156-e673-dbd5-add6-fff3e6d30000"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4N7GI9" TargetMode="External"/><Relationship Id="rId5" Type="http://schemas.openxmlformats.org/officeDocument/2006/relationships/webSettings" Target="webSettings.xml"/><Relationship Id="rId15" Type="http://schemas.openxmlformats.org/officeDocument/2006/relationships/hyperlink" Target="https://www.usgs.gov/media/audio/outstanding-field-ep-2-citizen-science-your-data-ac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nau.org/post/earth-notes-angel-lichen-moths" TargetMode="External"/><Relationship Id="rId4" Type="http://schemas.openxmlformats.org/officeDocument/2006/relationships/settings" Target="settings.xml"/><Relationship Id="rId9" Type="http://schemas.openxmlformats.org/officeDocument/2006/relationships/hyperlink" Target="mailto:ametcalfe@usgs.gov" TargetMode="External"/><Relationship Id="rId14" Type="http://schemas.openxmlformats.org/officeDocument/2006/relationships/hyperlink" Target="https://freshwater-science.org/news/making-waves-ep-49"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a\AppData\Roaming\Microsoft\Templates\Futuristic%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82F30-36DF-4532-A4FF-9A4CB93C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Futuristic Resume</Template>
  <TotalTime>79</TotalTime>
  <Pages>7</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21465</CharactersWithSpaces>
  <SharedDoc>false</SharedDoc>
  <HLinks>
    <vt:vector size="12" baseType="variant">
      <vt:variant>
        <vt:i4>1900602</vt:i4>
      </vt:variant>
      <vt:variant>
        <vt:i4>0</vt:i4>
      </vt:variant>
      <vt:variant>
        <vt:i4>0</vt:i4>
      </vt:variant>
      <vt:variant>
        <vt:i4>5</vt:i4>
      </vt:variant>
      <vt:variant>
        <vt:lpwstr>mailto:FayferA@Gmail.com</vt:lpwstr>
      </vt:variant>
      <vt:variant>
        <vt:lpwstr/>
      </vt:variant>
      <vt:variant>
        <vt:i4>6750318</vt:i4>
      </vt:variant>
      <vt:variant>
        <vt:i4>-1</vt:i4>
      </vt:variant>
      <vt:variant>
        <vt:i4>1032</vt:i4>
      </vt:variant>
      <vt:variant>
        <vt:i4>1</vt:i4>
      </vt:variant>
      <vt:variant>
        <vt:lpwstr>http://a.rgbimg.com/cache1nDm1v/users/w/we/weirdvis/300/mhcLdaC.jpg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Anya</dc:creator>
  <cp:lastModifiedBy>Metcalfe, Anya</cp:lastModifiedBy>
  <cp:revision>5</cp:revision>
  <cp:lastPrinted>2020-12-11T15:04:00Z</cp:lastPrinted>
  <dcterms:created xsi:type="dcterms:W3CDTF">2021-06-02T23:03:00Z</dcterms:created>
  <dcterms:modified xsi:type="dcterms:W3CDTF">2021-09-15T17:14:00Z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TC300038781033</vt:lpwstr>
  </property>
</Properties>
</file>